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3AE59" w14:textId="5A866C5C" w:rsidR="00B86A45" w:rsidRPr="00037E15" w:rsidRDefault="0081260B" w:rsidP="003C694D">
      <w:pPr>
        <w:spacing w:before="2160"/>
        <w:jc w:val="center"/>
        <w:rPr>
          <w:b/>
          <w:bCs/>
          <w:color w:val="3465A4"/>
        </w:rPr>
      </w:pPr>
      <w:r w:rsidRPr="00037E15">
        <w:rPr>
          <w:b/>
          <w:bCs/>
          <w:color w:val="3465A4"/>
        </w:rPr>
        <w:t>LINEA DE ENFASIS INGENIERIA DE SOFTWARE – GUION VIDEO</w:t>
      </w:r>
    </w:p>
    <w:p w14:paraId="183A57CC" w14:textId="55D59958" w:rsidR="00B86A45" w:rsidRDefault="00B86A45" w:rsidP="0081260B">
      <w:pPr>
        <w:pStyle w:val="Textodesugerencia"/>
        <w:jc w:val="center"/>
      </w:pPr>
    </w:p>
    <w:p w14:paraId="228729CB" w14:textId="25DCEF74" w:rsidR="0081260B" w:rsidRPr="00037E15" w:rsidRDefault="0081260B" w:rsidP="0081260B">
      <w:pPr>
        <w:pStyle w:val="Textodesugerencia"/>
        <w:rPr>
          <w:b/>
          <w:bCs/>
          <w:u w:val="single"/>
        </w:rPr>
      </w:pPr>
      <w:r w:rsidRPr="00037E15">
        <w:rPr>
          <w:b/>
          <w:bCs/>
          <w:u w:val="single"/>
        </w:rPr>
        <w:t>Presentación</w:t>
      </w:r>
    </w:p>
    <w:p w14:paraId="61C2B692" w14:textId="59FD3BB0" w:rsidR="0081260B" w:rsidRDefault="0081260B" w:rsidP="0081260B">
      <w:pPr>
        <w:pStyle w:val="Textodesugerencia"/>
      </w:pPr>
      <w:r>
        <w:t xml:space="preserve">Cordial saludo a los compañeros y Profesor, mi nombre es JUAN ESTEBAN CORRALES LOAIZA. Soy de la Ciudad de </w:t>
      </w:r>
      <w:r w:rsidR="00037E15">
        <w:t>Medellín,</w:t>
      </w:r>
      <w:r>
        <w:t xml:space="preserve"> pero Laboro y resido en el Municipio de Briceño, Norte de Antioquia. Soy docente de Básica Primaria.</w:t>
      </w:r>
    </w:p>
    <w:p w14:paraId="61BA17F2" w14:textId="3F529A33" w:rsidR="0081260B" w:rsidRPr="00037E15" w:rsidRDefault="0081260B" w:rsidP="0081260B">
      <w:pPr>
        <w:pStyle w:val="Textodesugerencia"/>
        <w:rPr>
          <w:b/>
          <w:bCs/>
          <w:u w:val="single"/>
        </w:rPr>
      </w:pPr>
      <w:r w:rsidRPr="00037E15">
        <w:rPr>
          <w:b/>
          <w:bCs/>
          <w:u w:val="single"/>
        </w:rPr>
        <w:t>Introducción</w:t>
      </w:r>
    </w:p>
    <w:p w14:paraId="17D020AC" w14:textId="525D66DF" w:rsidR="0081260B" w:rsidRDefault="0081260B" w:rsidP="0081260B">
      <w:pPr>
        <w:pStyle w:val="Textodesugerencia"/>
      </w:pPr>
      <w:r>
        <w:t>En e</w:t>
      </w:r>
      <w:r w:rsidR="00037E15">
        <w:t>ste</w:t>
      </w:r>
      <w:r>
        <w:t xml:space="preserve"> video les </w:t>
      </w:r>
      <w:r w:rsidR="00037E15">
        <w:t>compartiré</w:t>
      </w:r>
      <w:r>
        <w:t xml:space="preserve"> </w:t>
      </w:r>
      <w:r w:rsidR="00037E15">
        <w:t xml:space="preserve">las ideas y razones por las cuales escogí la línea de énfasis en desarrollo de software en la carrera de ingenieria de sistemas. También quiero exponerles apreciaciones sobre el impacto del desarrollo de software en nuestra sociedad, su importancia y su futuro. </w:t>
      </w:r>
    </w:p>
    <w:p w14:paraId="64404A3B" w14:textId="6C3EDB39" w:rsidR="00037E15" w:rsidRDefault="00037E15" w:rsidP="0081260B">
      <w:pPr>
        <w:pStyle w:val="Textodesugerencia"/>
      </w:pPr>
      <w:r>
        <w:t>Para finalizar también les contare sobre mi ruta de formación, mis habilidades, competencias, aspectos por mejorar y la recomendación a tres compañeros.</w:t>
      </w:r>
    </w:p>
    <w:p w14:paraId="5264BD68" w14:textId="3E0A72FD" w:rsidR="00037E15" w:rsidRDefault="00037E15" w:rsidP="0081260B">
      <w:pPr>
        <w:pStyle w:val="Textodesugerencia"/>
        <w:rPr>
          <w:b/>
          <w:bCs/>
          <w:u w:val="single"/>
        </w:rPr>
      </w:pPr>
      <w:r w:rsidRPr="00037E15">
        <w:rPr>
          <w:b/>
          <w:bCs/>
          <w:u w:val="single"/>
        </w:rPr>
        <w:t>Desarrollo</w:t>
      </w:r>
    </w:p>
    <w:p w14:paraId="2B652AA4" w14:textId="5B12959A" w:rsidR="00926285" w:rsidRDefault="00926285" w:rsidP="0081260B">
      <w:pPr>
        <w:pStyle w:val="Textodesugerencia"/>
        <w:rPr>
          <w:lang w:val="es-CO"/>
        </w:rPr>
      </w:pPr>
      <w:r w:rsidRPr="00926285">
        <w:rPr>
          <w:lang w:val="es-CO"/>
        </w:rPr>
        <w:t xml:space="preserve">La industria del software ha sido la gran protagonista en la actualidad </w:t>
      </w:r>
      <w:r>
        <w:rPr>
          <w:lang w:val="es-CO"/>
        </w:rPr>
        <w:t xml:space="preserve">ya que gran parte de los dispositivos electrónicos que facilitan nuestra vida </w:t>
      </w:r>
      <w:r w:rsidRPr="00926285">
        <w:rPr>
          <w:lang w:val="es-CO"/>
        </w:rPr>
        <w:t xml:space="preserve">llevan programado </w:t>
      </w:r>
      <w:r>
        <w:rPr>
          <w:lang w:val="es-CO"/>
        </w:rPr>
        <w:t xml:space="preserve">aplicaciones para </w:t>
      </w:r>
      <w:r w:rsidRPr="00926285">
        <w:rPr>
          <w:lang w:val="es-CO"/>
        </w:rPr>
        <w:t>ejecutar</w:t>
      </w:r>
      <w:r>
        <w:rPr>
          <w:lang w:val="es-CO"/>
        </w:rPr>
        <w:t xml:space="preserve"> o solucionar </w:t>
      </w:r>
      <w:r w:rsidRPr="00926285">
        <w:rPr>
          <w:lang w:val="es-CO"/>
        </w:rPr>
        <w:t>tareas determinadas</w:t>
      </w:r>
      <w:r>
        <w:rPr>
          <w:lang w:val="es-CO"/>
        </w:rPr>
        <w:t>.</w:t>
      </w:r>
    </w:p>
    <w:p w14:paraId="73020B56" w14:textId="6E691743" w:rsidR="00926285" w:rsidRDefault="00926285" w:rsidP="0081260B">
      <w:pPr>
        <w:pStyle w:val="Textodesugerencia"/>
      </w:pPr>
      <w:r>
        <w:rPr>
          <w:lang w:val="es-CO"/>
        </w:rPr>
        <w:t xml:space="preserve">En la revista FORBES en su </w:t>
      </w:r>
      <w:proofErr w:type="spellStart"/>
      <w:r>
        <w:rPr>
          <w:lang w:val="es-CO"/>
        </w:rPr>
        <w:t>articulo</w:t>
      </w:r>
      <w:proofErr w:type="spellEnd"/>
      <w:r>
        <w:rPr>
          <w:lang w:val="es-CO"/>
        </w:rPr>
        <w:t xml:space="preserve">: </w:t>
      </w:r>
      <w:r w:rsidRPr="00926285">
        <w:rPr>
          <w:b/>
          <w:bCs/>
          <w:lang w:val="es-CO"/>
        </w:rPr>
        <w:t>¿Por qué el software conquistó al mundo?</w:t>
      </w:r>
      <w:r>
        <w:rPr>
          <w:b/>
          <w:bCs/>
          <w:lang w:val="es-CO"/>
        </w:rPr>
        <w:t xml:space="preserve"> </w:t>
      </w:r>
      <w:r>
        <w:rPr>
          <w:lang w:val="es-CO"/>
        </w:rPr>
        <w:t xml:space="preserve">Escrito por </w:t>
      </w:r>
      <w:r w:rsidRPr="00926285">
        <w:t> </w:t>
      </w:r>
      <w:hyperlink r:id="rId11" w:tooltip="Entradas de Ricardo Villadiego" w:history="1">
        <w:r w:rsidRPr="00926285">
          <w:rPr>
            <w:rStyle w:val="Hipervnculo"/>
            <w:b/>
            <w:bCs/>
          </w:rPr>
          <w:t>Ricardo Villadiego</w:t>
        </w:r>
      </w:hyperlink>
      <w:r>
        <w:rPr>
          <w:lang w:val="es-CO"/>
        </w:rPr>
        <w:t xml:space="preserve"> </w:t>
      </w:r>
      <w:r w:rsidRPr="00926285">
        <w:t xml:space="preserve">CEO y cofundador de </w:t>
      </w:r>
      <w:proofErr w:type="spellStart"/>
      <w:r w:rsidRPr="00926285">
        <w:t>Lumu</w:t>
      </w:r>
      <w:proofErr w:type="spellEnd"/>
      <w:r w:rsidRPr="00926285">
        <w:t>, una empresa de ciberseguridad</w:t>
      </w:r>
      <w:r w:rsidR="006F4BC6">
        <w:t xml:space="preserve">. Nos plantea varios aspectos de como la industria del software ha evolucionado volviéndose en una parte integral de nuestra vida diaria. Así como la actualidad de esta industria en Colombia resaltando el buen momento que tiene ya que muchísimas compañías están estableciendo operaciones en el país. Esto es algo muy atractivo por la gran demanda </w:t>
      </w:r>
      <w:r w:rsidR="00FE7B49">
        <w:tab/>
      </w:r>
      <w:r w:rsidR="006F4BC6">
        <w:t>laboral y crecimiento profesional.</w:t>
      </w:r>
    </w:p>
    <w:p w14:paraId="33B5C12B" w14:textId="77777777" w:rsidR="00336792" w:rsidRDefault="00336792" w:rsidP="0081260B">
      <w:pPr>
        <w:pStyle w:val="Textodesugerencia"/>
      </w:pPr>
      <w:r>
        <w:t>Las razones por la cual me gusta el desarrollo de software es por la popularidad y la gran demanda que esta generando y por que desde el computador se pueden solucionar problemas.</w:t>
      </w:r>
    </w:p>
    <w:p w14:paraId="69D98F32" w14:textId="3A3909B1" w:rsidR="00336792" w:rsidRDefault="00336792" w:rsidP="0081260B">
      <w:pPr>
        <w:pStyle w:val="Textodesugerencia"/>
      </w:pPr>
      <w:r>
        <w:t xml:space="preserve"> Sobre el desarrollo de software me gusta mucho el desarrollo de aplicaciones WEB ya que el internet nos conecta a todos desde diversas plataformas: computador, smartphone, Tablet, televisor. Las aplicaciones web me parecen fundamentales ya que se adaptan a todas estas plataformas. </w:t>
      </w:r>
    </w:p>
    <w:p w14:paraId="39359614" w14:textId="2243EA3A" w:rsidR="00336792" w:rsidRDefault="00336792" w:rsidP="0081260B">
      <w:pPr>
        <w:pStyle w:val="Textodesugerencia"/>
      </w:pPr>
      <w:r>
        <w:lastRenderedPageBreak/>
        <w:t>Vinculando el desarrollo de software al tema de la enseñanza y la educación me gustaría</w:t>
      </w:r>
      <w:r w:rsidR="00A50D6D">
        <w:t xml:space="preserve"> crear</w:t>
      </w:r>
      <w:r>
        <w:t xml:space="preserve"> aplicaciones WEB</w:t>
      </w:r>
      <w:r w:rsidR="00A50D6D">
        <w:t xml:space="preserve"> educativas e interactivas para escuelas y colegios.</w:t>
      </w:r>
    </w:p>
    <w:p w14:paraId="227D7815" w14:textId="42747C45" w:rsidR="00A50D6D" w:rsidRDefault="00A50D6D" w:rsidP="0081260B">
      <w:pPr>
        <w:pStyle w:val="Textodesugerencia"/>
      </w:pPr>
    </w:p>
    <w:p w14:paraId="09D03737" w14:textId="120823D6" w:rsidR="00A50D6D" w:rsidRDefault="00A50D6D" w:rsidP="0081260B">
      <w:pPr>
        <w:pStyle w:val="Textodesugerencia"/>
      </w:pPr>
      <w:r>
        <w:t>Mis principales habilidades y competencias son la comunicación interpersonal, manejo de herramientas informáticas de ofimática y algunas de diseño. Capacidad para trabajar en equipo y liderar grupos de trabajo. Enseñar para desarrollar habilidades a grupos determinados.</w:t>
      </w:r>
    </w:p>
    <w:p w14:paraId="5D537852" w14:textId="7F8C6965" w:rsidR="00A50D6D" w:rsidRDefault="00A50D6D" w:rsidP="0081260B">
      <w:pPr>
        <w:pStyle w:val="Textodesugerencia"/>
      </w:pPr>
      <w:r>
        <w:t>Como falencias y competencias a desarrollar están:</w:t>
      </w:r>
    </w:p>
    <w:p w14:paraId="48B431F1" w14:textId="5C399D41" w:rsidR="00A50D6D" w:rsidRDefault="00A50D6D" w:rsidP="0081260B">
      <w:pPr>
        <w:pStyle w:val="Textodesugerencia"/>
      </w:pPr>
      <w:r>
        <w:t>Poca capacidad de adaptarme a cambios rápidamente sobre todo imprevistos.</w:t>
      </w:r>
    </w:p>
    <w:p w14:paraId="2496A582" w14:textId="03BAF024" w:rsidR="00A50D6D" w:rsidRDefault="00A50D6D" w:rsidP="0081260B">
      <w:pPr>
        <w:pStyle w:val="Textodesugerencia"/>
      </w:pPr>
      <w:r>
        <w:t>Me desmotivo un poco fácil ante situaciones adversas.</w:t>
      </w:r>
    </w:p>
    <w:p w14:paraId="359B390B" w14:textId="1EE83C08" w:rsidR="00A50D6D" w:rsidRDefault="00A50D6D" w:rsidP="0081260B">
      <w:pPr>
        <w:pStyle w:val="Textodesugerencia"/>
      </w:pPr>
    </w:p>
    <w:p w14:paraId="4E53BB00" w14:textId="5968902B" w:rsidR="00A50D6D" w:rsidRDefault="00A50D6D" w:rsidP="0081260B">
      <w:pPr>
        <w:pStyle w:val="Textodesugerencia"/>
        <w:rPr>
          <w:b/>
          <w:bCs/>
          <w:u w:val="single"/>
        </w:rPr>
      </w:pPr>
      <w:r w:rsidRPr="00A50D6D">
        <w:rPr>
          <w:b/>
          <w:bCs/>
          <w:u w:val="single"/>
        </w:rPr>
        <w:t>Recomendaciones a Tres compañeros:</w:t>
      </w:r>
    </w:p>
    <w:p w14:paraId="07FA9419" w14:textId="0BFD29E0" w:rsidR="00F7435E" w:rsidRPr="00F7435E" w:rsidRDefault="00F7435E" w:rsidP="0081260B">
      <w:pPr>
        <w:pStyle w:val="Textodesugerencia"/>
      </w:pPr>
      <w:r w:rsidRPr="00F7435E">
        <w:t xml:space="preserve">Los artículos presentados por </w:t>
      </w:r>
      <w:r>
        <w:t xml:space="preserve">los compañeros me parecieron Buenos, tenemos varios puntos en común en la línea de desarrollo de software. Considero que nos falta estructurar mas las ideas y profundizar </w:t>
      </w:r>
      <w:proofErr w:type="spellStart"/>
      <w:r>
        <w:t>mas</w:t>
      </w:r>
      <w:proofErr w:type="spellEnd"/>
      <w:r>
        <w:t xml:space="preserve"> sobre la línea de desarrollo de software y como nos podríamos desempeñar en ella </w:t>
      </w:r>
      <w:proofErr w:type="gramStart"/>
      <w:r>
        <w:t>de acuerdo a</w:t>
      </w:r>
      <w:proofErr w:type="gramEnd"/>
      <w:r>
        <w:t xml:space="preserve"> nuestras visiones, habilidades y competencias que poseemos.</w:t>
      </w:r>
    </w:p>
    <w:p w14:paraId="58E4B21F" w14:textId="41276196" w:rsidR="00A50D6D" w:rsidRDefault="00A50D6D" w:rsidP="0081260B">
      <w:pPr>
        <w:pStyle w:val="Textodesugerencia"/>
      </w:pPr>
    </w:p>
    <w:p w14:paraId="3A2B17FC" w14:textId="77777777" w:rsidR="00A50D6D" w:rsidRDefault="00A50D6D" w:rsidP="0081260B">
      <w:pPr>
        <w:pStyle w:val="Textodesugerencia"/>
      </w:pPr>
    </w:p>
    <w:p w14:paraId="07A70698" w14:textId="77777777" w:rsidR="00336792" w:rsidRDefault="00336792" w:rsidP="0081260B">
      <w:pPr>
        <w:pStyle w:val="Textodesugerencia"/>
      </w:pPr>
    </w:p>
    <w:p w14:paraId="2B9F42E0" w14:textId="77777777" w:rsidR="006F4BC6" w:rsidRDefault="006F4BC6" w:rsidP="0081260B">
      <w:pPr>
        <w:pStyle w:val="Textodesugerencia"/>
        <w:rPr>
          <w:lang w:val="es-CO"/>
        </w:rPr>
      </w:pPr>
    </w:p>
    <w:p w14:paraId="18560FC2" w14:textId="77777777" w:rsidR="00926285" w:rsidRDefault="00926285" w:rsidP="0081260B">
      <w:pPr>
        <w:pStyle w:val="Textodesugerencia"/>
        <w:rPr>
          <w:lang w:val="es-CO"/>
        </w:rPr>
      </w:pPr>
    </w:p>
    <w:p w14:paraId="6BE72FDE" w14:textId="77777777" w:rsidR="00926285" w:rsidRPr="00926285" w:rsidRDefault="00926285" w:rsidP="0081260B">
      <w:pPr>
        <w:pStyle w:val="Textodesugerencia"/>
        <w:rPr>
          <w:lang w:val="es-CO"/>
        </w:rPr>
      </w:pPr>
    </w:p>
    <w:p w14:paraId="1146F245" w14:textId="27E005DB" w:rsidR="00B86A45" w:rsidRPr="003654FD" w:rsidRDefault="00E31309" w:rsidP="003654FD">
      <w:pPr>
        <w:pStyle w:val="Subttulo"/>
      </w:pPr>
      <w:sdt>
        <w:sdtPr>
          <w:id w:val="-1319954836"/>
          <w:placeholder>
            <w:docPart w:val="4CFF9DFEBC8C414899C484311138E5E9"/>
          </w:placeholder>
          <w:temporary/>
          <w:showingPlcHdr/>
          <w15:appearance w15:val="hidden"/>
        </w:sdtPr>
        <w:sdtEndPr/>
        <w:sdtContent>
          <w:r w:rsidR="003654FD" w:rsidRPr="003654FD">
            <w:rPr>
              <w:lang w:bidi="es-ES"/>
            </w:rPr>
            <w:t>Por</w:t>
          </w:r>
        </w:sdtContent>
      </w:sdt>
    </w:p>
    <w:p w14:paraId="69C90DA4" w14:textId="1082E639" w:rsidR="00B86A45" w:rsidRPr="003654FD" w:rsidRDefault="00F7435E" w:rsidP="003654FD">
      <w:pPr>
        <w:pStyle w:val="Autor"/>
      </w:pPr>
      <w:r>
        <w:t>JUAN ESTEBAN CORRALES LOAIZA</w:t>
      </w:r>
    </w:p>
    <w:p w14:paraId="029F9C54" w14:textId="3A1AF657" w:rsidR="00B86A45" w:rsidRPr="003B5148" w:rsidRDefault="00B86A45" w:rsidP="003C694D">
      <w:pPr>
        <w:pStyle w:val="Informacindelacompaa"/>
      </w:pPr>
    </w:p>
    <w:sectPr w:rsidR="00B86A45" w:rsidRPr="003B5148">
      <w:headerReference w:type="default" r:id="rId12"/>
      <w:pgSz w:w="12240" w:h="15840"/>
      <w:pgMar w:top="1272" w:right="1440" w:bottom="720" w:left="1440" w:header="720" w:footer="720" w:gutter="0"/>
      <w:cols w:space="72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519EFA" w14:textId="77777777" w:rsidR="00E31309" w:rsidRDefault="00E31309">
      <w:pPr>
        <w:spacing w:after="0" w:line="240" w:lineRule="auto"/>
      </w:pPr>
      <w:r>
        <w:separator/>
      </w:r>
    </w:p>
  </w:endnote>
  <w:endnote w:type="continuationSeparator" w:id="0">
    <w:p w14:paraId="18E51695" w14:textId="77777777" w:rsidR="00E31309" w:rsidRDefault="00E31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font526">
    <w:altName w:val="Calibri"/>
    <w:charset w:val="01"/>
    <w:family w:val="auto"/>
    <w:pitch w:val="variable"/>
  </w:font>
  <w:font w:name="SimHei">
    <w:altName w:val="黑体"/>
    <w:panose1 w:val="02010600030101010101"/>
    <w:charset w:val="86"/>
    <w:family w:val="modern"/>
    <w:pitch w:val="fixed"/>
    <w:sig w:usb0="800002BF" w:usb1="38CF7CFA" w:usb2="00000016" w:usb3="00000000" w:csb0="00040001" w:csb1="00000000"/>
  </w:font>
  <w:font w:name="Liberation Sans">
    <w:altName w:val="Arial"/>
    <w:charset w:val="01"/>
    <w:family w:val="swiss"/>
    <w:pitch w:val="variable"/>
  </w:font>
  <w:font w:name="PingFang SC">
    <w:charset w:val="01"/>
    <w:family w:val="auto"/>
    <w:pitch w:val="variable"/>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B64394" w14:textId="77777777" w:rsidR="00E31309" w:rsidRDefault="00E31309">
      <w:pPr>
        <w:spacing w:after="0" w:line="240" w:lineRule="auto"/>
      </w:pPr>
      <w:r>
        <w:separator/>
      </w:r>
    </w:p>
  </w:footnote>
  <w:footnote w:type="continuationSeparator" w:id="0">
    <w:p w14:paraId="257E43C2" w14:textId="77777777" w:rsidR="00E31309" w:rsidRDefault="00E313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D42D7" w14:textId="77777777" w:rsidR="00B86A45" w:rsidRDefault="00B86A45">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sz w:val="24"/>
        <w:szCs w:val="24"/>
      </w:rPr>
    </w:lvl>
    <w:lvl w:ilvl="2">
      <w:start w:val="1"/>
      <w:numFmt w:val="bullet"/>
      <w:lvlText w:val="▪"/>
      <w:lvlJc w:val="left"/>
      <w:pPr>
        <w:tabs>
          <w:tab w:val="num" w:pos="1440"/>
        </w:tabs>
        <w:ind w:left="1440" w:hanging="360"/>
      </w:pPr>
      <w:rPr>
        <w:rFonts w:ascii="OpenSymbol" w:hAnsi="OpenSymbol" w:cs="OpenSymbol"/>
        <w:sz w:val="24"/>
        <w:szCs w:val="24"/>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sz w:val="24"/>
        <w:szCs w:val="24"/>
      </w:rPr>
    </w:lvl>
    <w:lvl w:ilvl="5">
      <w:start w:val="1"/>
      <w:numFmt w:val="bullet"/>
      <w:lvlText w:val="▪"/>
      <w:lvlJc w:val="left"/>
      <w:pPr>
        <w:tabs>
          <w:tab w:val="num" w:pos="2520"/>
        </w:tabs>
        <w:ind w:left="2520" w:hanging="360"/>
      </w:pPr>
      <w:rPr>
        <w:rFonts w:ascii="OpenSymbol" w:hAnsi="OpenSymbol" w:cs="OpenSymbol"/>
        <w:sz w:val="24"/>
        <w:szCs w:val="24"/>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sz w:val="24"/>
        <w:szCs w:val="24"/>
      </w:rPr>
    </w:lvl>
    <w:lvl w:ilvl="8">
      <w:start w:val="1"/>
      <w:numFmt w:val="bullet"/>
      <w:lvlText w:val="▪"/>
      <w:lvlJc w:val="left"/>
      <w:pPr>
        <w:tabs>
          <w:tab w:val="num" w:pos="3600"/>
        </w:tabs>
        <w:ind w:left="3600" w:hanging="360"/>
      </w:pPr>
      <w:rPr>
        <w:rFonts w:ascii="OpenSymbol" w:hAnsi="OpenSymbol" w:cs="OpenSymbol"/>
        <w:sz w:val="24"/>
        <w:szCs w:val="24"/>
      </w:rPr>
    </w:lvl>
  </w:abstractNum>
  <w:abstractNum w:abstractNumId="2" w15:restartNumberingAfterBreak="0">
    <w:nsid w:val="0C5256E4"/>
    <w:multiLevelType w:val="hybridMultilevel"/>
    <w:tmpl w:val="4E9AD754"/>
    <w:lvl w:ilvl="0" w:tplc="088E6A34">
      <w:start w:val="1"/>
      <w:numFmt w:val="bullet"/>
      <w:lvlText w:val=""/>
      <w:lvlJc w:val="left"/>
      <w:pPr>
        <w:ind w:left="720" w:hanging="360"/>
      </w:pPr>
      <w:rPr>
        <w:rFonts w:ascii="Symbol" w:hAnsi="Symbol" w:hint="default"/>
        <w:color w:val="3465A4"/>
      </w:rPr>
    </w:lvl>
    <w:lvl w:ilvl="1" w:tplc="9BE8BCC8">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B66A52"/>
    <w:multiLevelType w:val="multilevel"/>
    <w:tmpl w:val="864A385A"/>
    <w:lvl w:ilvl="0">
      <w:start w:val="1"/>
      <w:numFmt w:val="bullet"/>
      <w:pStyle w:val="Vietadetextodesugerencia"/>
      <w:lvlText w:val=""/>
      <w:lvlJc w:val="left"/>
      <w:pPr>
        <w:ind w:left="360" w:hanging="360"/>
      </w:pPr>
      <w:rPr>
        <w:rFonts w:ascii="Symbol" w:hAnsi="Symbol" w:hint="default"/>
        <w:color w:val="3465A4"/>
      </w:rPr>
    </w:lvl>
    <w:lvl w:ilvl="1">
      <w:start w:val="1"/>
      <w:numFmt w:val="bullet"/>
      <w:pStyle w:val="Vietadetextodesugerencia2"/>
      <w:lvlText w:val="o"/>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3"/>
    <w:lvlOverride w:ilvl="0">
      <w:lvl w:ilvl="0">
        <w:start w:val="1"/>
        <w:numFmt w:val="bullet"/>
        <w:pStyle w:val="Vietadetextodesugerencia"/>
        <w:lvlText w:val=""/>
        <w:lvlJc w:val="left"/>
        <w:pPr>
          <w:ind w:left="360" w:hanging="360"/>
        </w:pPr>
        <w:rPr>
          <w:rFonts w:ascii="Symbol" w:hAnsi="Symbol" w:hint="default"/>
          <w:color w:val="3465A4"/>
        </w:rPr>
      </w:lvl>
    </w:lvlOverride>
    <w:lvlOverride w:ilvl="1">
      <w:lvl w:ilvl="1">
        <w:start w:val="1"/>
        <w:numFmt w:val="bullet"/>
        <w:pStyle w:val="Vietadetextodesugerencia2"/>
        <w:lvlText w:val="o"/>
        <w:lvlJc w:val="left"/>
        <w:pPr>
          <w:ind w:left="1080" w:hanging="360"/>
        </w:pPr>
        <w:rPr>
          <w:rFonts w:ascii="Courier New" w:hAnsi="Courier New" w:hint="default"/>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embedSystemFonts/>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defaultTabStop w:val="792"/>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60B"/>
    <w:rsid w:val="00013E0E"/>
    <w:rsid w:val="00037E15"/>
    <w:rsid w:val="00085686"/>
    <w:rsid w:val="00100F98"/>
    <w:rsid w:val="00123AF9"/>
    <w:rsid w:val="0029441C"/>
    <w:rsid w:val="002A74C3"/>
    <w:rsid w:val="0030131E"/>
    <w:rsid w:val="00320C7E"/>
    <w:rsid w:val="00336792"/>
    <w:rsid w:val="003654FD"/>
    <w:rsid w:val="003B5148"/>
    <w:rsid w:val="003C694D"/>
    <w:rsid w:val="00456DDA"/>
    <w:rsid w:val="004C2ACA"/>
    <w:rsid w:val="005411FC"/>
    <w:rsid w:val="00564BA4"/>
    <w:rsid w:val="005D3E9A"/>
    <w:rsid w:val="00606E66"/>
    <w:rsid w:val="00607280"/>
    <w:rsid w:val="00680E13"/>
    <w:rsid w:val="006A4086"/>
    <w:rsid w:val="006F4BC6"/>
    <w:rsid w:val="007225A9"/>
    <w:rsid w:val="00763777"/>
    <w:rsid w:val="00801596"/>
    <w:rsid w:val="0081260B"/>
    <w:rsid w:val="00845FF0"/>
    <w:rsid w:val="00860EE4"/>
    <w:rsid w:val="0088589B"/>
    <w:rsid w:val="008A198B"/>
    <w:rsid w:val="00926285"/>
    <w:rsid w:val="00940596"/>
    <w:rsid w:val="009475FC"/>
    <w:rsid w:val="00975507"/>
    <w:rsid w:val="009C60BD"/>
    <w:rsid w:val="00A50D6D"/>
    <w:rsid w:val="00A707C6"/>
    <w:rsid w:val="00B86A45"/>
    <w:rsid w:val="00C267AC"/>
    <w:rsid w:val="00C73EE2"/>
    <w:rsid w:val="00C85F61"/>
    <w:rsid w:val="00CB61D9"/>
    <w:rsid w:val="00CC177D"/>
    <w:rsid w:val="00CF4684"/>
    <w:rsid w:val="00D3255E"/>
    <w:rsid w:val="00DE5E6B"/>
    <w:rsid w:val="00E31309"/>
    <w:rsid w:val="00E74705"/>
    <w:rsid w:val="00F7435E"/>
    <w:rsid w:val="00FA3860"/>
    <w:rsid w:val="00FE7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1239F8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imes New Roman"/>
        <w:sz w:val="24"/>
        <w:szCs w:val="24"/>
        <w:lang w:val="es-ES" w:eastAsia="en-US" w:bidi="ar-SA"/>
      </w:rPr>
    </w:rPrDefault>
    <w:pPrDefault>
      <w:pPr>
        <w:spacing w:after="16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uiPriority="31" w:qFormat="1"/>
    <w:lsdException w:name="Intense Reference" w:semiHidden="1"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7225A9"/>
  </w:style>
  <w:style w:type="paragraph" w:styleId="Ttulo1">
    <w:name w:val="heading 1"/>
    <w:basedOn w:val="Normal"/>
    <w:next w:val="Normal"/>
    <w:qFormat/>
    <w:rsid w:val="00100F98"/>
    <w:pPr>
      <w:spacing w:line="480" w:lineRule="auto"/>
      <w:ind w:firstLine="720"/>
      <w:jc w:val="center"/>
      <w:outlineLvl w:val="0"/>
    </w:pPr>
    <w:rPr>
      <w:rFonts w:ascii="Calibri" w:hAnsi="Calibri" w:cs="Courier"/>
      <w:b/>
      <w:bCs/>
      <w:color w:val="3465A4"/>
    </w:rPr>
  </w:style>
  <w:style w:type="paragraph" w:styleId="Ttulo2">
    <w:name w:val="heading 2"/>
    <w:basedOn w:val="Normal"/>
    <w:next w:val="Normal"/>
    <w:qFormat/>
    <w:pPr>
      <w:keepNext/>
      <w:keepLines/>
      <w:numPr>
        <w:ilvl w:val="1"/>
        <w:numId w:val="1"/>
      </w:numPr>
      <w:spacing w:before="40" w:after="0"/>
      <w:outlineLvl w:val="1"/>
    </w:pPr>
    <w:rPr>
      <w:rFonts w:ascii="Calibri Light" w:eastAsia="font526" w:hAnsi="Calibri Light" w:cs="font526"/>
      <w:color w:val="2F5496"/>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654FD"/>
    <w:pPr>
      <w:spacing w:before="2160"/>
      <w:jc w:val="center"/>
    </w:pPr>
    <w:rPr>
      <w:rFonts w:asciiTheme="majorHAnsi" w:eastAsiaTheme="majorEastAsia" w:hAnsiTheme="majorHAnsi" w:cstheme="majorBidi"/>
      <w:caps/>
      <w:spacing w:val="-10"/>
      <w:kern w:val="28"/>
      <w:szCs w:val="56"/>
    </w:rPr>
  </w:style>
  <w:style w:type="character" w:customStyle="1" w:styleId="TtuloCar">
    <w:name w:val="Título Car"/>
    <w:basedOn w:val="Fuentedeprrafopredeter"/>
    <w:link w:val="Ttulo"/>
    <w:uiPriority w:val="10"/>
    <w:rsid w:val="003654FD"/>
    <w:rPr>
      <w:rFonts w:asciiTheme="majorHAnsi" w:eastAsiaTheme="majorEastAsia" w:hAnsiTheme="majorHAnsi" w:cstheme="majorBidi"/>
      <w:caps/>
      <w:spacing w:val="-10"/>
      <w:kern w:val="28"/>
      <w:sz w:val="24"/>
      <w:szCs w:val="56"/>
    </w:rPr>
  </w:style>
  <w:style w:type="paragraph" w:customStyle="1" w:styleId="Vietadetextodesugerencia">
    <w:name w:val="Viñeta de texto de sugerencia"/>
    <w:basedOn w:val="Normal"/>
    <w:qFormat/>
    <w:rsid w:val="00860EE4"/>
    <w:pPr>
      <w:numPr>
        <w:numId w:val="4"/>
      </w:numPr>
      <w:spacing w:after="120"/>
    </w:pPr>
    <w:rPr>
      <w:rFonts w:ascii="Calibri" w:hAnsi="Calibri"/>
      <w:color w:val="3465A4"/>
    </w:rPr>
  </w:style>
  <w:style w:type="paragraph" w:customStyle="1" w:styleId="Autor">
    <w:name w:val="Autor"/>
    <w:basedOn w:val="Normal"/>
    <w:qFormat/>
    <w:rsid w:val="003654FD"/>
    <w:pPr>
      <w:spacing w:before="360"/>
      <w:jc w:val="center"/>
    </w:pPr>
    <w:rPr>
      <w:rFonts w:asciiTheme="majorHAnsi" w:hAnsiTheme="majorHAnsi" w:cs="Courier"/>
      <w:caps/>
    </w:rPr>
  </w:style>
  <w:style w:type="paragraph" w:customStyle="1" w:styleId="Textodesugerencia">
    <w:name w:val="Texto de sugerencia"/>
    <w:basedOn w:val="Normal"/>
    <w:qFormat/>
    <w:rsid w:val="00CF4684"/>
    <w:rPr>
      <w:rFonts w:ascii="Calibri" w:hAnsi="Calibri"/>
      <w:color w:val="3465A4"/>
    </w:rPr>
  </w:style>
  <w:style w:type="paragraph" w:customStyle="1" w:styleId="FundidodeentradaAccinPreparacindelaescena">
    <w:name w:val="Fundido de entrada/Acción/Preparación de la escena"/>
    <w:basedOn w:val="Normal"/>
    <w:qFormat/>
    <w:rsid w:val="00CB61D9"/>
    <w:pPr>
      <w:spacing w:line="276" w:lineRule="auto"/>
    </w:pPr>
    <w:rPr>
      <w:caps/>
    </w:rPr>
  </w:style>
  <w:style w:type="paragraph" w:customStyle="1" w:styleId="Informacindelacompaa">
    <w:name w:val="Información de la compañía"/>
    <w:basedOn w:val="Normal"/>
    <w:qFormat/>
    <w:rsid w:val="00860EE4"/>
    <w:pPr>
      <w:spacing w:line="240" w:lineRule="auto"/>
    </w:pPr>
    <w:rPr>
      <w:rFonts w:cs="Courier"/>
    </w:rPr>
  </w:style>
  <w:style w:type="paragraph" w:customStyle="1" w:styleId="Nombredelpersonaje">
    <w:name w:val="Nombre del personaje"/>
    <w:basedOn w:val="Ttulo1"/>
    <w:qFormat/>
    <w:rsid w:val="00100F98"/>
    <w:pPr>
      <w:spacing w:before="120" w:line="252" w:lineRule="auto"/>
      <w:ind w:left="2880" w:firstLine="0"/>
      <w:jc w:val="left"/>
    </w:pPr>
    <w:rPr>
      <w:rFonts w:asciiTheme="minorHAnsi" w:hAnsiTheme="minorHAnsi"/>
      <w:b w:val="0"/>
      <w:caps/>
      <w:color w:val="000000"/>
    </w:rPr>
  </w:style>
  <w:style w:type="paragraph" w:customStyle="1" w:styleId="Dilogo">
    <w:name w:val="Diálogo"/>
    <w:basedOn w:val="Normal"/>
    <w:qFormat/>
    <w:rsid w:val="00123AF9"/>
    <w:pPr>
      <w:ind w:left="1440" w:right="2880"/>
    </w:pPr>
    <w:rPr>
      <w:rFonts w:cs="Courier"/>
      <w:color w:val="000000"/>
    </w:rPr>
  </w:style>
  <w:style w:type="paragraph" w:customStyle="1" w:styleId="Introduccindelpersonaje">
    <w:name w:val="Introducción del personaje"/>
    <w:basedOn w:val="Normal"/>
    <w:qFormat/>
    <w:rsid w:val="008A198B"/>
    <w:rPr>
      <w:rFonts w:cs="Courier"/>
    </w:rPr>
  </w:style>
  <w:style w:type="paragraph" w:customStyle="1" w:styleId="Transicin">
    <w:name w:val="Transición"/>
    <w:basedOn w:val="Normal"/>
    <w:qFormat/>
    <w:rsid w:val="008A198B"/>
    <w:pPr>
      <w:jc w:val="right"/>
    </w:pPr>
    <w:rPr>
      <w:rFonts w:cs="Courier"/>
      <w:color w:val="000000"/>
    </w:rPr>
  </w:style>
  <w:style w:type="character" w:styleId="Ttulodellibro">
    <w:name w:val="Book Title"/>
    <w:basedOn w:val="Fuentedeprrafopredeter"/>
    <w:semiHidden/>
    <w:qFormat/>
    <w:rPr>
      <w:b/>
      <w:bCs/>
      <w:i/>
      <w:iCs/>
      <w:spacing w:val="5"/>
    </w:rPr>
  </w:style>
  <w:style w:type="character" w:styleId="Referenciasutil">
    <w:name w:val="Subtle Reference"/>
    <w:basedOn w:val="Fuentedeprrafopredeter"/>
    <w:semiHidden/>
    <w:qFormat/>
    <w:rPr>
      <w:smallCaps/>
      <w:color w:val="5A5A5A"/>
    </w:rPr>
  </w:style>
  <w:style w:type="character" w:styleId="Textoennegrita">
    <w:name w:val="Strong"/>
    <w:basedOn w:val="Fuentedeprrafopredeter"/>
    <w:semiHidden/>
    <w:qFormat/>
    <w:rPr>
      <w:b/>
      <w:bCs/>
    </w:rPr>
  </w:style>
  <w:style w:type="paragraph" w:customStyle="1" w:styleId="MS">
    <w:name w:val="MÁS"/>
    <w:basedOn w:val="Normal"/>
    <w:qFormat/>
    <w:rsid w:val="00100F98"/>
    <w:pPr>
      <w:jc w:val="center"/>
    </w:pPr>
    <w:rPr>
      <w:caps/>
    </w:rPr>
  </w:style>
  <w:style w:type="paragraph" w:customStyle="1" w:styleId="Fundidodesalida">
    <w:name w:val="Fundido de salida"/>
    <w:basedOn w:val="Normal"/>
    <w:qFormat/>
    <w:rsid w:val="00100F98"/>
    <w:pPr>
      <w:jc w:val="right"/>
    </w:pPr>
    <w:rPr>
      <w:rFonts w:ascii="Courier" w:hAnsi="Courier" w:cs="Courier"/>
      <w:caps/>
    </w:rPr>
  </w:style>
  <w:style w:type="paragraph" w:customStyle="1" w:styleId="Fin">
    <w:name w:val="Fin"/>
    <w:basedOn w:val="Saltodeescena"/>
    <w:qFormat/>
    <w:rsid w:val="00C267AC"/>
    <w:pPr>
      <w:spacing w:before="1200" w:after="0" w:line="240" w:lineRule="auto"/>
    </w:pPr>
    <w:rPr>
      <w:rFonts w:asciiTheme="minorHAnsi" w:hAnsiTheme="minorHAnsi" w:cs="Courier"/>
      <w:caps/>
      <w:u w:val="single"/>
    </w:rPr>
  </w:style>
  <w:style w:type="paragraph" w:customStyle="1" w:styleId="Vietadetextodesugerencia2">
    <w:name w:val="Viñeta de texto de sugerencia 2"/>
    <w:basedOn w:val="Vietadetextodesugerencia"/>
    <w:qFormat/>
    <w:rsid w:val="00CC177D"/>
    <w:pPr>
      <w:numPr>
        <w:ilvl w:val="1"/>
      </w:numPr>
    </w:pPr>
  </w:style>
  <w:style w:type="character" w:customStyle="1" w:styleId="Proporcionarinformacin">
    <w:name w:val="Proporcionar información"/>
    <w:basedOn w:val="Fuentedeprrafopredeter"/>
    <w:semiHidden/>
    <w:rPr>
      <w:rFonts w:ascii="Times New Roman" w:hAnsi="Times New Roman" w:cs="Times New Roman"/>
      <w:sz w:val="24"/>
    </w:rPr>
  </w:style>
  <w:style w:type="character" w:styleId="Nmerodelnea">
    <w:name w:val="line number"/>
    <w:semiHidden/>
  </w:style>
  <w:style w:type="paragraph" w:customStyle="1" w:styleId="Ttulo10">
    <w:name w:val="Título1"/>
    <w:basedOn w:val="Normal"/>
    <w:next w:val="Textoindependiente"/>
    <w:pPr>
      <w:keepNext/>
      <w:spacing w:before="240" w:after="120"/>
    </w:pPr>
    <w:rPr>
      <w:rFonts w:ascii="Liberation Sans" w:eastAsia="PingFang SC" w:hAnsi="Liberation Sans" w:cs="Arial Unicode MS"/>
      <w:sz w:val="28"/>
      <w:szCs w:val="28"/>
    </w:rPr>
  </w:style>
  <w:style w:type="paragraph" w:styleId="Textoindependiente">
    <w:name w:val="Body Text"/>
    <w:basedOn w:val="Normal"/>
    <w:semiHidden/>
    <w:pPr>
      <w:spacing w:after="140" w:line="276" w:lineRule="auto"/>
    </w:pPr>
  </w:style>
  <w:style w:type="paragraph" w:styleId="Lista">
    <w:name w:val="List"/>
    <w:basedOn w:val="Textoindependiente"/>
    <w:semiHidden/>
    <w:rPr>
      <w:rFonts w:cs="Arial Unicode MS"/>
    </w:rPr>
  </w:style>
  <w:style w:type="paragraph" w:styleId="Descripcin">
    <w:name w:val="caption"/>
    <w:basedOn w:val="Normal"/>
    <w:semiHidden/>
    <w:qFormat/>
    <w:pPr>
      <w:suppressLineNumbers/>
      <w:spacing w:before="120" w:after="120"/>
    </w:pPr>
    <w:rPr>
      <w:rFonts w:cs="Arial Unicode MS"/>
      <w:i/>
      <w:iCs/>
    </w:rPr>
  </w:style>
  <w:style w:type="paragraph" w:customStyle="1" w:styleId="ndice">
    <w:name w:val="Índice"/>
    <w:basedOn w:val="Normal"/>
    <w:semiHidden/>
    <w:pPr>
      <w:suppressLineNumbers/>
    </w:pPr>
    <w:rPr>
      <w:rFonts w:cs="Arial Unicode MS"/>
    </w:rPr>
  </w:style>
  <w:style w:type="paragraph" w:styleId="Encabezado">
    <w:name w:val="header"/>
    <w:basedOn w:val="Normal"/>
    <w:pPr>
      <w:tabs>
        <w:tab w:val="center" w:pos="4680"/>
        <w:tab w:val="right" w:pos="9360"/>
      </w:tabs>
      <w:spacing w:after="0" w:line="240" w:lineRule="auto"/>
    </w:pPr>
  </w:style>
  <w:style w:type="paragraph" w:styleId="Piedepgina">
    <w:name w:val="footer"/>
    <w:basedOn w:val="Normal"/>
    <w:pPr>
      <w:tabs>
        <w:tab w:val="center" w:pos="4680"/>
        <w:tab w:val="right" w:pos="9360"/>
      </w:tabs>
      <w:spacing w:after="0" w:line="240" w:lineRule="auto"/>
    </w:pPr>
  </w:style>
  <w:style w:type="paragraph" w:customStyle="1" w:styleId="Saltodeescena">
    <w:name w:val="Salto de escena"/>
    <w:basedOn w:val="Normal"/>
    <w:semiHidden/>
    <w:pPr>
      <w:spacing w:line="480" w:lineRule="auto"/>
      <w:jc w:val="center"/>
    </w:pPr>
    <w:rPr>
      <w:rFonts w:ascii="Times New Roman" w:hAnsi="Times New Roman"/>
    </w:rPr>
  </w:style>
  <w:style w:type="paragraph" w:customStyle="1" w:styleId="Textonuevo">
    <w:name w:val="Texto nuevo"/>
    <w:basedOn w:val="Normal"/>
    <w:semiHidden/>
    <w:pPr>
      <w:spacing w:line="480" w:lineRule="auto"/>
      <w:ind w:firstLine="720"/>
    </w:pPr>
    <w:rPr>
      <w:rFonts w:ascii="Times New Roman" w:hAnsi="Times New Roman"/>
    </w:rPr>
  </w:style>
  <w:style w:type="paragraph" w:styleId="Subttulo">
    <w:name w:val="Subtitle"/>
    <w:basedOn w:val="Normal"/>
    <w:next w:val="Normal"/>
    <w:qFormat/>
    <w:rsid w:val="00CB61D9"/>
    <w:pPr>
      <w:spacing w:before="480"/>
      <w:jc w:val="center"/>
    </w:pPr>
    <w:rPr>
      <w:rFonts w:asciiTheme="majorHAnsi" w:hAnsiTheme="majorHAnsi" w:cs="Courier"/>
      <w:b/>
    </w:rPr>
  </w:style>
  <w:style w:type="paragraph" w:customStyle="1" w:styleId="Lneahorizontal">
    <w:name w:val="Línea horizontal"/>
    <w:basedOn w:val="Normal"/>
    <w:next w:val="Textoindependiente"/>
    <w:semiHidden/>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styleId="Textodeglobo">
    <w:name w:val="Balloon Text"/>
    <w:basedOn w:val="Normal"/>
    <w:link w:val="TextodegloboCar"/>
    <w:uiPriority w:val="99"/>
    <w:semiHidden/>
    <w:unhideWhenUsed/>
    <w:rsid w:val="00C73EE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73EE2"/>
    <w:rPr>
      <w:rFonts w:ascii="Segoe UI" w:eastAsia="Calibri" w:hAnsi="Segoe UI" w:cs="Segoe UI"/>
      <w:sz w:val="18"/>
      <w:szCs w:val="18"/>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character" w:styleId="Textodelmarcadordeposicin">
    <w:name w:val="Placeholder Text"/>
    <w:basedOn w:val="Fuentedeprrafopredeter"/>
    <w:rsid w:val="00564BA4"/>
    <w:rPr>
      <w:color w:val="808080"/>
    </w:rPr>
  </w:style>
  <w:style w:type="character" w:styleId="Hipervnculo">
    <w:name w:val="Hyperlink"/>
    <w:basedOn w:val="Fuentedeprrafopredeter"/>
    <w:uiPriority w:val="99"/>
    <w:unhideWhenUsed/>
    <w:rsid w:val="00926285"/>
    <w:rPr>
      <w:color w:val="5F5F5F" w:themeColor="hyperlink"/>
      <w:u w:val="single"/>
    </w:rPr>
  </w:style>
  <w:style w:type="character" w:styleId="Mencinsinresolver">
    <w:name w:val="Unresolved Mention"/>
    <w:basedOn w:val="Fuentedeprrafopredeter"/>
    <w:uiPriority w:val="99"/>
    <w:semiHidden/>
    <w:rsid w:val="009262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8996892">
      <w:bodyDiv w:val="1"/>
      <w:marLeft w:val="0"/>
      <w:marRight w:val="0"/>
      <w:marTop w:val="0"/>
      <w:marBottom w:val="0"/>
      <w:divBdr>
        <w:top w:val="none" w:sz="0" w:space="0" w:color="auto"/>
        <w:left w:val="none" w:sz="0" w:space="0" w:color="auto"/>
        <w:bottom w:val="none" w:sz="0" w:space="0" w:color="auto"/>
        <w:right w:val="none" w:sz="0" w:space="0" w:color="auto"/>
      </w:divBdr>
    </w:div>
    <w:div w:id="175396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orbes.co/author/ricardo-villadiego/"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AN%20ESTEBAN-\AppData\Roaming\Microsoft\Templates\Escriba%20un%20gui&#243;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CFF9DFEBC8C414899C484311138E5E9"/>
        <w:category>
          <w:name w:val="General"/>
          <w:gallery w:val="placeholder"/>
        </w:category>
        <w:types>
          <w:type w:val="bbPlcHdr"/>
        </w:types>
        <w:behaviors>
          <w:behavior w:val="content"/>
        </w:behaviors>
        <w:guid w:val="{867BB0F9-DF3C-4CA2-8A50-D5C454E111B3}"/>
      </w:docPartPr>
      <w:docPartBody>
        <w:p w:rsidR="00725B09" w:rsidRDefault="00183936">
          <w:pPr>
            <w:pStyle w:val="4CFF9DFEBC8C414899C484311138E5E9"/>
          </w:pPr>
          <w:r w:rsidRPr="003654FD">
            <w:rPr>
              <w:lang w:bidi="es-ES"/>
            </w:rPr>
            <w:t>Por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font526">
    <w:altName w:val="Calibri"/>
    <w:charset w:val="01"/>
    <w:family w:val="auto"/>
    <w:pitch w:val="variable"/>
  </w:font>
  <w:font w:name="SimHei">
    <w:altName w:val="黑体"/>
    <w:panose1 w:val="02010600030101010101"/>
    <w:charset w:val="86"/>
    <w:family w:val="modern"/>
    <w:pitch w:val="fixed"/>
    <w:sig w:usb0="800002BF" w:usb1="38CF7CFA" w:usb2="00000016" w:usb3="00000000" w:csb0="00040001" w:csb1="00000000"/>
  </w:font>
  <w:font w:name="Liberation Sans">
    <w:altName w:val="Arial"/>
    <w:charset w:val="01"/>
    <w:family w:val="swiss"/>
    <w:pitch w:val="variable"/>
  </w:font>
  <w:font w:name="PingFang SC">
    <w:charset w:val="01"/>
    <w:family w:val="auto"/>
    <w:pitch w:val="variable"/>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B66A52"/>
    <w:multiLevelType w:val="multilevel"/>
    <w:tmpl w:val="864A385A"/>
    <w:lvl w:ilvl="0">
      <w:start w:val="1"/>
      <w:numFmt w:val="bullet"/>
      <w:pStyle w:val="Vietadetextodesugerencia"/>
      <w:lvlText w:val=""/>
      <w:lvlJc w:val="left"/>
      <w:pPr>
        <w:ind w:left="360" w:hanging="360"/>
      </w:pPr>
      <w:rPr>
        <w:rFonts w:ascii="Symbol" w:hAnsi="Symbol" w:hint="default"/>
        <w:color w:val="3465A4"/>
      </w:rPr>
    </w:lvl>
    <w:lvl w:ilvl="1">
      <w:start w:val="1"/>
      <w:numFmt w:val="bullet"/>
      <w:pStyle w:val="Vietadetextodesugerencia2"/>
      <w:lvlText w:val="o"/>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936"/>
    <w:rsid w:val="00183936"/>
    <w:rsid w:val="00725B09"/>
    <w:rsid w:val="009F4137"/>
    <w:rsid w:val="00E418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pPr>
      <w:spacing w:line="480" w:lineRule="auto"/>
      <w:ind w:firstLine="720"/>
      <w:jc w:val="center"/>
      <w:outlineLvl w:val="0"/>
    </w:pPr>
    <w:rPr>
      <w:rFonts w:ascii="Calibri" w:eastAsia="Times New Roman" w:hAnsi="Calibri" w:cs="Courier"/>
      <w:b/>
      <w:bCs/>
      <w:color w:val="3465A4"/>
      <w:sz w:val="24"/>
      <w:szCs w:val="24"/>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before="2160" w:line="252" w:lineRule="auto"/>
      <w:jc w:val="center"/>
    </w:pPr>
    <w:rPr>
      <w:rFonts w:asciiTheme="majorHAnsi" w:eastAsiaTheme="majorEastAsia" w:hAnsiTheme="majorHAnsi" w:cstheme="majorBidi"/>
      <w:caps/>
      <w:spacing w:val="-10"/>
      <w:kern w:val="28"/>
      <w:sz w:val="24"/>
      <w:szCs w:val="56"/>
      <w:lang w:val="es-ES" w:eastAsia="en-US"/>
    </w:rPr>
  </w:style>
  <w:style w:type="character" w:customStyle="1" w:styleId="TtuloCar">
    <w:name w:val="Título Car"/>
    <w:basedOn w:val="Fuentedeprrafopredeter"/>
    <w:link w:val="Ttulo"/>
    <w:uiPriority w:val="10"/>
    <w:rPr>
      <w:rFonts w:asciiTheme="majorHAnsi" w:eastAsiaTheme="majorEastAsia" w:hAnsiTheme="majorHAnsi" w:cstheme="majorBidi"/>
      <w:caps/>
      <w:spacing w:val="-10"/>
      <w:kern w:val="28"/>
      <w:sz w:val="24"/>
      <w:szCs w:val="56"/>
      <w:lang w:val="es-ES" w:eastAsia="en-US"/>
    </w:rPr>
  </w:style>
  <w:style w:type="paragraph" w:customStyle="1" w:styleId="Vietadetextodesugerencia">
    <w:name w:val="Viñeta de texto de sugerencia"/>
    <w:basedOn w:val="Normal"/>
    <w:qFormat/>
    <w:pPr>
      <w:numPr>
        <w:numId w:val="1"/>
      </w:numPr>
      <w:spacing w:after="120" w:line="252" w:lineRule="auto"/>
    </w:pPr>
    <w:rPr>
      <w:rFonts w:ascii="Calibri" w:eastAsia="Times New Roman" w:hAnsi="Calibri" w:cs="Times New Roman"/>
      <w:color w:val="3465A4"/>
      <w:sz w:val="24"/>
      <w:szCs w:val="24"/>
      <w:lang w:val="es-ES" w:eastAsia="en-US"/>
    </w:rPr>
  </w:style>
  <w:style w:type="paragraph" w:customStyle="1" w:styleId="Textodesugerencia">
    <w:name w:val="Texto de sugerencia"/>
    <w:basedOn w:val="Normal"/>
    <w:qFormat/>
    <w:pPr>
      <w:spacing w:line="252" w:lineRule="auto"/>
    </w:pPr>
    <w:rPr>
      <w:rFonts w:ascii="Calibri" w:eastAsia="Times New Roman" w:hAnsi="Calibri" w:cs="Times New Roman"/>
      <w:color w:val="3465A4"/>
      <w:sz w:val="24"/>
      <w:szCs w:val="24"/>
      <w:lang w:val="es-ES" w:eastAsia="en-US"/>
    </w:rPr>
  </w:style>
  <w:style w:type="paragraph" w:customStyle="1" w:styleId="Vietadetextodesugerencia2">
    <w:name w:val="Viñeta de texto de sugerencia 2"/>
    <w:basedOn w:val="Vietadetextodesugerencia"/>
    <w:qFormat/>
    <w:pPr>
      <w:numPr>
        <w:ilvl w:val="1"/>
      </w:numPr>
    </w:pPr>
  </w:style>
  <w:style w:type="paragraph" w:customStyle="1" w:styleId="4CFF9DFEBC8C414899C484311138E5E9">
    <w:name w:val="4CFF9DFEBC8C414899C484311138E5E9"/>
  </w:style>
  <w:style w:type="paragraph" w:customStyle="1" w:styleId="68603A3A7B6A4435822A45E895109805">
    <w:name w:val="68603A3A7B6A4435822A45E895109805"/>
  </w:style>
  <w:style w:type="paragraph" w:customStyle="1" w:styleId="8FBFAD20982F4178B1F81FA351D701C9">
    <w:name w:val="8FBFAD20982F4178B1F81FA351D701C9"/>
  </w:style>
  <w:style w:type="paragraph" w:customStyle="1" w:styleId="B92789F705C24B468D35BDEC473E813E">
    <w:name w:val="B92789F705C24B468D35BDEC473E813E"/>
  </w:style>
  <w:style w:type="paragraph" w:customStyle="1" w:styleId="57E325EA260F4B4D94C8AF8452EF0F66">
    <w:name w:val="57E325EA260F4B4D94C8AF8452EF0F66"/>
  </w:style>
  <w:style w:type="paragraph" w:customStyle="1" w:styleId="0671BD75386847C083B05EB45B7DE09C">
    <w:name w:val="0671BD75386847C083B05EB45B7DE09C"/>
  </w:style>
  <w:style w:type="paragraph" w:customStyle="1" w:styleId="04C37FB2A5E94D998853D802336AE2EF">
    <w:name w:val="04C37FB2A5E94D998853D802336AE2EF"/>
  </w:style>
  <w:style w:type="paragraph" w:customStyle="1" w:styleId="F37E9F3F8AA148E3AB37333BACD5CCB7">
    <w:name w:val="F37E9F3F8AA148E3AB37333BACD5CCB7"/>
  </w:style>
  <w:style w:type="paragraph" w:customStyle="1" w:styleId="BE7A2F7F2C9A4459B3146C8051CD5461">
    <w:name w:val="BE7A2F7F2C9A4459B3146C8051CD5461"/>
  </w:style>
  <w:style w:type="paragraph" w:customStyle="1" w:styleId="6C1A79534A0B4FAFA06C665B5B09157F">
    <w:name w:val="6C1A79534A0B4FAFA06C665B5B09157F"/>
  </w:style>
  <w:style w:type="paragraph" w:customStyle="1" w:styleId="682D1F2F60114008B4D714C0458949C2">
    <w:name w:val="682D1F2F60114008B4D714C0458949C2"/>
  </w:style>
  <w:style w:type="paragraph" w:customStyle="1" w:styleId="B292C9EB1B7C4310AA97BA3ABB07BD36">
    <w:name w:val="B292C9EB1B7C4310AA97BA3ABB07BD36"/>
  </w:style>
  <w:style w:type="paragraph" w:customStyle="1" w:styleId="913129A82D5242C3B6DDD1313B13BCEC">
    <w:name w:val="913129A82D5242C3B6DDD1313B13BCEC"/>
  </w:style>
  <w:style w:type="paragraph" w:customStyle="1" w:styleId="A521B97980CA4F2CB9FD760C6EF07FBD">
    <w:name w:val="A521B97980CA4F2CB9FD760C6EF07FBD"/>
  </w:style>
  <w:style w:type="paragraph" w:customStyle="1" w:styleId="5E764CDF488F466FB7CF5B9B72A139AA">
    <w:name w:val="5E764CDF488F466FB7CF5B9B72A139AA"/>
  </w:style>
  <w:style w:type="paragraph" w:customStyle="1" w:styleId="A649920D91A44F1A8D5A650EF6088C7D">
    <w:name w:val="A649920D91A44F1A8D5A650EF6088C7D"/>
  </w:style>
  <w:style w:type="paragraph" w:customStyle="1" w:styleId="60D2243696484BD7A7053BC7AFAD5F69">
    <w:name w:val="60D2243696484BD7A7053BC7AFAD5F69"/>
  </w:style>
  <w:style w:type="paragraph" w:customStyle="1" w:styleId="602BC8E4FC0547A7B3B6623B42BB7A29">
    <w:name w:val="602BC8E4FC0547A7B3B6623B42BB7A29"/>
  </w:style>
  <w:style w:type="paragraph" w:customStyle="1" w:styleId="D316C488EBE44DF1A08347D2043BFB9E">
    <w:name w:val="D316C488EBE44DF1A08347D2043BFB9E"/>
  </w:style>
  <w:style w:type="paragraph" w:customStyle="1" w:styleId="8D5CE6D0F96447EB9C33F63F5C0DCF8D">
    <w:name w:val="8D5CE6D0F96447EB9C33F63F5C0DCF8D"/>
  </w:style>
  <w:style w:type="paragraph" w:customStyle="1" w:styleId="F873B50548B64ADEB420807C489AB0BC">
    <w:name w:val="F873B50548B64ADEB420807C489AB0BC"/>
  </w:style>
  <w:style w:type="paragraph" w:customStyle="1" w:styleId="A7CE678333F049D6827E981ECACE380C">
    <w:name w:val="A7CE678333F049D6827E981ECACE380C"/>
  </w:style>
  <w:style w:type="paragraph" w:customStyle="1" w:styleId="2A16B12E21F241608E56A7EB567FA9B3">
    <w:name w:val="2A16B12E21F241608E56A7EB567FA9B3"/>
  </w:style>
  <w:style w:type="paragraph" w:customStyle="1" w:styleId="08EE3F4A9B6B4223B967BCE77C54F19D">
    <w:name w:val="08EE3F4A9B6B4223B967BCE77C54F19D"/>
  </w:style>
  <w:style w:type="paragraph" w:customStyle="1" w:styleId="6795E1D9C62849E19D1D434574CD578D">
    <w:name w:val="6795E1D9C62849E19D1D434574CD578D"/>
  </w:style>
  <w:style w:type="paragraph" w:customStyle="1" w:styleId="30FA7FB9E4E54BCA888993D097BF1CE7">
    <w:name w:val="30FA7FB9E4E54BCA888993D097BF1CE7"/>
  </w:style>
  <w:style w:type="paragraph" w:customStyle="1" w:styleId="3D99F5D4E87D4460B53682D4DCD140F3">
    <w:name w:val="3D99F5D4E87D4460B53682D4DCD140F3"/>
  </w:style>
  <w:style w:type="paragraph" w:customStyle="1" w:styleId="9DE6F3E28A7243BBA358549D4470E5C5">
    <w:name w:val="9DE6F3E28A7243BBA358549D4470E5C5"/>
  </w:style>
  <w:style w:type="paragraph" w:customStyle="1" w:styleId="AA737245E39F42089D6AC1C637E9CB57">
    <w:name w:val="AA737245E39F42089D6AC1C637E9CB57"/>
  </w:style>
  <w:style w:type="paragraph" w:customStyle="1" w:styleId="308748F88A6842D999398EE1B87C76B6">
    <w:name w:val="308748F88A6842D999398EE1B87C76B6"/>
  </w:style>
  <w:style w:type="paragraph" w:customStyle="1" w:styleId="5B69D64D43844BEE9CE813FB915A5823">
    <w:name w:val="5B69D64D43844BEE9CE813FB915A5823"/>
  </w:style>
  <w:style w:type="paragraph" w:customStyle="1" w:styleId="8DBA07251030408FADDC8113536E93B3">
    <w:name w:val="8DBA07251030408FADDC8113536E93B3"/>
  </w:style>
  <w:style w:type="paragraph" w:customStyle="1" w:styleId="7395BCBF5512460596E02D786752DBFF">
    <w:name w:val="7395BCBF5512460596E02D786752DBFF"/>
  </w:style>
  <w:style w:type="paragraph" w:customStyle="1" w:styleId="48E40BFFA3B2441CA3154DB6DAEDF532">
    <w:name w:val="48E40BFFA3B2441CA3154DB6DAEDF532"/>
  </w:style>
  <w:style w:type="paragraph" w:customStyle="1" w:styleId="76B01960A5964009867CE4BF76841565">
    <w:name w:val="76B01960A5964009867CE4BF76841565"/>
  </w:style>
  <w:style w:type="paragraph" w:customStyle="1" w:styleId="FF58F0B8B40D4DBD9613D72F601B35C4">
    <w:name w:val="FF58F0B8B40D4DBD9613D72F601B35C4"/>
  </w:style>
  <w:style w:type="paragraph" w:customStyle="1" w:styleId="4DED9967FC744836BDCFE91D6E4DB2A8">
    <w:name w:val="4DED9967FC744836BDCFE91D6E4DB2A8"/>
  </w:style>
  <w:style w:type="paragraph" w:customStyle="1" w:styleId="048E9E84B45D4130A48CE90B509FBB7C">
    <w:name w:val="048E9E84B45D4130A48CE90B509FBB7C"/>
  </w:style>
  <w:style w:type="paragraph" w:customStyle="1" w:styleId="38CFA45CE5E64F1592972BD7DE8A7C23">
    <w:name w:val="38CFA45CE5E64F1592972BD7DE8A7C23"/>
  </w:style>
  <w:style w:type="paragraph" w:customStyle="1" w:styleId="5984049168484AB4B7DA06AC8F73AA7C">
    <w:name w:val="5984049168484AB4B7DA06AC8F73AA7C"/>
  </w:style>
  <w:style w:type="paragraph" w:customStyle="1" w:styleId="887546ED0CDE4149878DA78C1E65E2F7">
    <w:name w:val="887546ED0CDE4149878DA78C1E65E2F7"/>
  </w:style>
  <w:style w:type="paragraph" w:customStyle="1" w:styleId="6D78AC5A602F43DFB700DFA27D5F1924">
    <w:name w:val="6D78AC5A602F43DFB700DFA27D5F1924"/>
  </w:style>
  <w:style w:type="paragraph" w:customStyle="1" w:styleId="B77271E00F95425BBFBB4BBF7551F4CC">
    <w:name w:val="B77271E00F95425BBFBB4BBF7551F4CC"/>
  </w:style>
  <w:style w:type="character" w:customStyle="1" w:styleId="Ttulo1Car">
    <w:name w:val="Título 1 Car"/>
    <w:basedOn w:val="Fuentedeprrafopredeter"/>
    <w:link w:val="Ttulo1"/>
    <w:rPr>
      <w:rFonts w:ascii="Calibri" w:eastAsia="Times New Roman" w:hAnsi="Calibri" w:cs="Courier"/>
      <w:b/>
      <w:bCs/>
      <w:color w:val="3465A4"/>
      <w:sz w:val="24"/>
      <w:szCs w:val="24"/>
      <w:lang w:val="es-ES" w:eastAsia="en-US"/>
    </w:rPr>
  </w:style>
  <w:style w:type="paragraph" w:customStyle="1" w:styleId="D32322C1228C4EE49175A648372253AF">
    <w:name w:val="D32322C1228C4EE49175A648372253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180B909D-9885-4455-A12D-2E100423F8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0AF3B4-4A29-4671-A3FB-D7C7F859B68D}">
  <ds:schemaRefs>
    <ds:schemaRef ds:uri="http://schemas.microsoft.com/sharepoint/v3/contenttype/forms"/>
  </ds:schemaRefs>
</ds:datastoreItem>
</file>

<file path=customXml/itemProps3.xml><?xml version="1.0" encoding="utf-8"?>
<ds:datastoreItem xmlns:ds="http://schemas.openxmlformats.org/officeDocument/2006/customXml" ds:itemID="{16F23942-321C-4E88-A740-BCE0D9E6586F}">
  <ds:schemaRefs>
    <ds:schemaRef ds:uri="http://schemas.openxmlformats.org/officeDocument/2006/bibliography"/>
  </ds:schemaRefs>
</ds:datastoreItem>
</file>

<file path=customXml/itemProps4.xml><?xml version="1.0" encoding="utf-8"?>
<ds:datastoreItem xmlns:ds="http://schemas.openxmlformats.org/officeDocument/2006/customXml" ds:itemID="{EFF0764C-D8A9-4445-81EB-F12FF183070E}">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Escriba un guión</Template>
  <TotalTime>0</TotalTime>
  <Pages>2</Pages>
  <Words>483</Words>
  <Characters>2661</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2021-04-13T03:47:00Z</dcterms:created>
  <dcterms:modified xsi:type="dcterms:W3CDTF">2021-04-14T22:04:00Z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