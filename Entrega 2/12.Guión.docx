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6A45" w:rsidRDefault="00B86A45">
      <w:pPr>
        <w:pStyle w:val="Textoindependiente"/>
        <w:rPr>
          <w:rFonts w:ascii="Times New Roman" w:hAnsi="Times New Roman"/>
        </w:rPr>
      </w:pPr>
    </w:p>
    <w:p w:rsidR="00B86A45" w:rsidRPr="003E3B02" w:rsidRDefault="00955E9D" w:rsidP="00E97CC3">
      <w:pPr>
        <w:spacing w:before="2160"/>
        <w:jc w:val="center"/>
        <w:rPr>
          <w:b/>
          <w:color w:val="000000" w:themeColor="text1"/>
        </w:rPr>
      </w:pPr>
      <w:r w:rsidRPr="003E3B02">
        <w:rPr>
          <w:b/>
          <w:color w:val="000000" w:themeColor="text1"/>
        </w:rPr>
        <w:t>MI FUTURO COMO INGENIERO DE SISTEMAS</w:t>
      </w:r>
    </w:p>
    <w:p w:rsidR="00B86A45" w:rsidRPr="00CF4684" w:rsidRDefault="00B86A45" w:rsidP="00955E9D">
      <w:pPr>
        <w:pStyle w:val="Textodesugerencia"/>
      </w:pPr>
    </w:p>
    <w:p w:rsidR="00B86A45" w:rsidRPr="003654FD" w:rsidRDefault="00371567" w:rsidP="003654FD">
      <w:pPr>
        <w:pStyle w:val="Subttulo"/>
      </w:pPr>
      <w:sdt>
        <w:sdtPr>
          <w:id w:val="-1319954836"/>
          <w:placeholder>
            <w:docPart w:val="0BFB0F569D7D47B1BCEA008EF86D63DC"/>
          </w:placeholder>
          <w:temporary/>
          <w:showingPlcHdr/>
          <w15:appearance w15:val="hidden"/>
        </w:sdtPr>
        <w:sdtEndPr/>
        <w:sdtContent>
          <w:r w:rsidR="003654FD" w:rsidRPr="003654FD">
            <w:rPr>
              <w:lang w:bidi="es-ES"/>
            </w:rPr>
            <w:t>Por</w:t>
          </w:r>
        </w:sdtContent>
      </w:sdt>
    </w:p>
    <w:p w:rsidR="00B86A45" w:rsidRPr="003654FD" w:rsidRDefault="00955E9D" w:rsidP="003654FD">
      <w:pPr>
        <w:pStyle w:val="Autor"/>
      </w:pPr>
      <w:r>
        <w:t>Yimi González segura</w:t>
      </w:r>
    </w:p>
    <w:p w:rsidR="00B86A45" w:rsidRDefault="00564BA4" w:rsidP="00860EE4">
      <w:pPr>
        <w:pStyle w:val="Informacindelacompaa"/>
      </w:pPr>
      <w:r>
        <w:rPr>
          <w:lang w:bidi="es-ES"/>
        </w:rPr>
        <w:fldChar w:fldCharType="begin"/>
      </w:r>
      <w:r>
        <w:rPr>
          <w:lang w:bidi="es-ES"/>
        </w:rPr>
        <w:instrText xml:space="preserve"> ADVANCE  \d </w:instrText>
      </w:r>
      <w:r w:rsidR="002A74C3">
        <w:rPr>
          <w:lang w:bidi="es-ES"/>
        </w:rPr>
        <w:instrText>20</w:instrText>
      </w:r>
      <w:r>
        <w:rPr>
          <w:lang w:bidi="es-ES"/>
        </w:rPr>
        <w:instrText xml:space="preserve">0 </w:instrText>
      </w:r>
      <w:r>
        <w:rPr>
          <w:lang w:bidi="es-ES"/>
        </w:rPr>
        <w:fldChar w:fldCharType="end"/>
      </w:r>
      <w:r w:rsidR="00955E9D">
        <w:t>Universidad de Antioquia</w:t>
      </w:r>
    </w:p>
    <w:p w:rsidR="00B86A45" w:rsidRDefault="00D66DDB" w:rsidP="00564BA4">
      <w:pPr>
        <w:pStyle w:val="Informacindelacompaa"/>
      </w:pPr>
      <w:r>
        <w:t xml:space="preserve">Sede </w:t>
      </w:r>
      <w:r w:rsidR="00955E9D">
        <w:t>Caucasia</w:t>
      </w:r>
    </w:p>
    <w:p w:rsidR="00B86A45" w:rsidRDefault="00D66DDB" w:rsidP="00860EE4">
      <w:pPr>
        <w:pStyle w:val="Informacindelacompaa"/>
      </w:pPr>
      <w:r>
        <w:t>y</w:t>
      </w:r>
      <w:r w:rsidR="00955E9D">
        <w:t>imi.gonzalez@udea.edu.co</w:t>
      </w:r>
    </w:p>
    <w:p w:rsidR="00801596" w:rsidRDefault="00E97CC3">
      <w:pPr>
        <w:spacing w:after="0" w:line="240" w:lineRule="auto"/>
        <w:rPr>
          <w:rStyle w:val="Textoennegrita"/>
          <w:rFonts w:ascii="Courier" w:hAnsi="Courier" w:cs="Courier"/>
          <w:b w:val="0"/>
          <w:bCs w:val="0"/>
        </w:rPr>
      </w:pPr>
      <w:r>
        <w:rPr>
          <w:rStyle w:val="Textoennegrita"/>
          <w:rFonts w:ascii="Courier" w:eastAsia="Courier" w:hAnsi="Courier" w:cs="Courier"/>
          <w:b w:val="0"/>
          <w:lang w:bidi="es-ES"/>
        </w:rPr>
        <w:t>7/04/2021</w:t>
      </w:r>
      <w:r w:rsidR="00801596">
        <w:rPr>
          <w:rStyle w:val="Textoennegrita"/>
          <w:rFonts w:ascii="Courier" w:eastAsia="Courier" w:hAnsi="Courier" w:cs="Courier"/>
          <w:b w:val="0"/>
          <w:lang w:bidi="es-ES"/>
        </w:rPr>
        <w:br w:type="page"/>
      </w:r>
    </w:p>
    <w:p w:rsidR="00D66DDB" w:rsidRDefault="00D66DDB" w:rsidP="00C83571">
      <w:pPr>
        <w:spacing w:after="0" w:line="240" w:lineRule="auto"/>
        <w:jc w:val="both"/>
      </w:pPr>
      <w:r w:rsidRPr="00A13727">
        <w:rPr>
          <w:b/>
        </w:rPr>
        <w:lastRenderedPageBreak/>
        <w:t>INTRODUCCIÓN</w:t>
      </w:r>
      <w:r>
        <w:t xml:space="preserve">:    </w:t>
      </w:r>
    </w:p>
    <w:p w:rsidR="00D66DDB" w:rsidRDefault="00D66DDB" w:rsidP="00C83571">
      <w:pPr>
        <w:spacing w:after="0" w:line="240" w:lineRule="auto"/>
        <w:jc w:val="both"/>
      </w:pPr>
    </w:p>
    <w:p w:rsidR="00D66DDB" w:rsidRDefault="00D66DDB" w:rsidP="00C83571">
      <w:pPr>
        <w:spacing w:after="0" w:line="240" w:lineRule="auto"/>
        <w:jc w:val="both"/>
      </w:pPr>
    </w:p>
    <w:p w:rsidR="00D66DDB" w:rsidRDefault="00D66DDB" w:rsidP="00C83571">
      <w:pPr>
        <w:spacing w:after="0" w:line="240" w:lineRule="auto"/>
        <w:jc w:val="both"/>
      </w:pPr>
      <w:r>
        <w:t>Hola ¿cómo están?, mi nombre es Yimi González, estudiante de primer semestre de ingeniería en sistemas en la universidad de Antioquia y hoy quiero compartirles mi opinión acerca de ¿cómo  pienso que será mi futuro como ingeniero en sistemas?</w:t>
      </w:r>
    </w:p>
    <w:p w:rsidR="00D66DDB" w:rsidRDefault="00D66DDB" w:rsidP="00C83571">
      <w:pPr>
        <w:spacing w:after="0" w:line="240" w:lineRule="auto"/>
        <w:jc w:val="both"/>
      </w:pPr>
    </w:p>
    <w:p w:rsidR="00D66DDB" w:rsidRDefault="00D66DDB" w:rsidP="00C83571">
      <w:pPr>
        <w:spacing w:after="0" w:line="240" w:lineRule="auto"/>
        <w:jc w:val="both"/>
      </w:pPr>
    </w:p>
    <w:p w:rsidR="00D66DDB" w:rsidRDefault="00D66DDB" w:rsidP="00C83571">
      <w:pPr>
        <w:spacing w:after="0" w:line="240" w:lineRule="auto"/>
        <w:jc w:val="both"/>
      </w:pPr>
    </w:p>
    <w:p w:rsidR="00D66DDB" w:rsidRDefault="00D66DDB" w:rsidP="00C83571">
      <w:pPr>
        <w:spacing w:after="0" w:line="240" w:lineRule="auto"/>
        <w:jc w:val="both"/>
      </w:pPr>
    </w:p>
    <w:p w:rsidR="00D66DDB" w:rsidRPr="00A13727" w:rsidRDefault="00D66DDB" w:rsidP="00C83571">
      <w:pPr>
        <w:spacing w:after="0" w:line="240" w:lineRule="auto"/>
        <w:jc w:val="both"/>
        <w:rPr>
          <w:b/>
        </w:rPr>
      </w:pPr>
      <w:r w:rsidRPr="00A13727">
        <w:rPr>
          <w:b/>
        </w:rPr>
        <w:t>DESARROLLO:</w:t>
      </w:r>
    </w:p>
    <w:p w:rsidR="00D66DDB" w:rsidRDefault="00D66DDB" w:rsidP="00C83571">
      <w:pPr>
        <w:spacing w:after="0" w:line="240" w:lineRule="auto"/>
        <w:jc w:val="both"/>
      </w:pPr>
    </w:p>
    <w:p w:rsidR="00D66DDB" w:rsidRDefault="00D66DDB" w:rsidP="00C83571">
      <w:pPr>
        <w:spacing w:after="0" w:line="240" w:lineRule="auto"/>
        <w:jc w:val="both"/>
      </w:pPr>
    </w:p>
    <w:p w:rsidR="00D66DDB" w:rsidRDefault="00FB3749" w:rsidP="00C83571">
      <w:pPr>
        <w:spacing w:after="0" w:line="240" w:lineRule="auto"/>
        <w:jc w:val="both"/>
      </w:pPr>
      <w:r>
        <w:t>P</w:t>
      </w:r>
      <w:r w:rsidR="00DA6262">
        <w:t xml:space="preserve">ara responder a esta pregunta primero </w:t>
      </w:r>
      <w:r w:rsidR="001F4851">
        <w:t xml:space="preserve">me </w:t>
      </w:r>
      <w:r w:rsidR="00DA6262">
        <w:t>tengo que plantear</w:t>
      </w:r>
      <w:r w:rsidR="001F4851">
        <w:t xml:space="preserve"> otras preguntas acordes a esta, las cuales</w:t>
      </w:r>
      <w:r w:rsidR="00DA6262">
        <w:t xml:space="preserve"> servirán como guía para tener </w:t>
      </w:r>
      <w:r>
        <w:t>un pensamiento o una idea más clara de lo que quiero ser o conseguir en un futuro, y tambien si esto me beneficiara.</w:t>
      </w:r>
    </w:p>
    <w:p w:rsidR="001F4851" w:rsidRDefault="001F4851" w:rsidP="00C83571">
      <w:pPr>
        <w:spacing w:after="0" w:line="240" w:lineRule="auto"/>
        <w:jc w:val="both"/>
      </w:pPr>
    </w:p>
    <w:p w:rsidR="001F4851" w:rsidRDefault="001F4851" w:rsidP="00C83571">
      <w:pPr>
        <w:spacing w:after="0" w:line="240" w:lineRule="auto"/>
        <w:jc w:val="both"/>
      </w:pPr>
    </w:p>
    <w:p w:rsidR="001F4851" w:rsidRDefault="001F4851" w:rsidP="00C83571">
      <w:pPr>
        <w:spacing w:after="0" w:line="240" w:lineRule="auto"/>
        <w:jc w:val="both"/>
      </w:pPr>
    </w:p>
    <w:p w:rsidR="00A13727" w:rsidRDefault="001F4851" w:rsidP="00C83571">
      <w:pPr>
        <w:spacing w:after="0" w:line="240" w:lineRule="auto"/>
        <w:jc w:val="both"/>
      </w:pPr>
      <w:r w:rsidRPr="00A13727">
        <w:rPr>
          <w:b/>
        </w:rPr>
        <w:t>1ªPregunta:</w:t>
      </w:r>
      <w:r>
        <w:t xml:space="preserve"> ¿Cuál de las líneas de la ingeniería </w:t>
      </w:r>
      <w:r w:rsidR="00A13727">
        <w:t>en sistemas me llamó</w:t>
      </w:r>
      <w:r>
        <w:t xml:space="preserve"> más la atención</w:t>
      </w:r>
      <w:r w:rsidR="00A13727">
        <w:t xml:space="preserve"> y porque?</w:t>
      </w:r>
    </w:p>
    <w:p w:rsidR="00A13727" w:rsidRDefault="00A13727" w:rsidP="00C83571">
      <w:pPr>
        <w:spacing w:after="0" w:line="240" w:lineRule="auto"/>
        <w:jc w:val="both"/>
      </w:pPr>
    </w:p>
    <w:p w:rsidR="00384B90" w:rsidRDefault="00876B23" w:rsidP="00C83571">
      <w:pPr>
        <w:spacing w:after="0" w:line="240" w:lineRule="auto"/>
        <w:jc w:val="both"/>
      </w:pPr>
      <w:r>
        <w:t>Pues, para mí la línea de la ingeniería de sistemas que más me llamo la atención es la del desarrollo de software, ya que</w:t>
      </w:r>
      <w:r w:rsidR="00384B90">
        <w:t>,</w:t>
      </w:r>
      <w:r>
        <w:t xml:space="preserve"> </w:t>
      </w:r>
      <w:r w:rsidR="007B1A51">
        <w:t>además</w:t>
      </w:r>
      <w:r w:rsidR="00384B90">
        <w:t xml:space="preserve"> que pagan bien, tiene u</w:t>
      </w:r>
      <w:r w:rsidR="00D62493">
        <w:t>na alta demanda laboral y te da la oportunidad de</w:t>
      </w:r>
      <w:r w:rsidR="00384B90">
        <w:t xml:space="preserve"> ser un autoemprendedor.</w:t>
      </w:r>
    </w:p>
    <w:p w:rsidR="00384B90" w:rsidRDefault="00384B90" w:rsidP="00C83571">
      <w:pPr>
        <w:spacing w:after="0" w:line="240" w:lineRule="auto"/>
        <w:jc w:val="both"/>
      </w:pPr>
    </w:p>
    <w:p w:rsidR="000E5693" w:rsidRDefault="00F97767" w:rsidP="00C83571">
      <w:pPr>
        <w:spacing w:after="0" w:line="240" w:lineRule="auto"/>
        <w:jc w:val="both"/>
      </w:pPr>
      <w:r>
        <w:t xml:space="preserve">Según el Indeed, en Colombia un desarrollador de software está ganando en promedio </w:t>
      </w:r>
      <w:r w:rsidRPr="00F97767">
        <w:t>$ 3.086.776</w:t>
      </w:r>
      <w:r>
        <w:t xml:space="preserve"> </w:t>
      </w:r>
      <w:r w:rsidRPr="00F97767">
        <w:t>por mes</w:t>
      </w:r>
      <w:r>
        <w:t>, y su demanda laboral</w:t>
      </w:r>
      <w:r w:rsidR="00575F4E">
        <w:t xml:space="preserve"> aumento más con la pandemia, haciendo que los desarrolladores de software se volvieran parte fundamental en una empresa. En tanto al autoemprendimiento, se puede brindar bienes y servicios a través de la web y tambien convertirte en tu propio jefe.</w:t>
      </w:r>
    </w:p>
    <w:p w:rsidR="000E5693" w:rsidRDefault="000E5693" w:rsidP="00C83571">
      <w:pPr>
        <w:spacing w:after="0" w:line="240" w:lineRule="auto"/>
        <w:jc w:val="both"/>
      </w:pPr>
    </w:p>
    <w:p w:rsidR="000E5693" w:rsidRDefault="000E5693" w:rsidP="00C83571">
      <w:pPr>
        <w:spacing w:after="0" w:line="240" w:lineRule="auto"/>
        <w:jc w:val="both"/>
      </w:pPr>
    </w:p>
    <w:p w:rsidR="00575F4E" w:rsidRPr="000E5693" w:rsidRDefault="000E5693" w:rsidP="00C83571">
      <w:pPr>
        <w:spacing w:after="0" w:line="240" w:lineRule="auto"/>
        <w:jc w:val="both"/>
        <w:rPr>
          <w:b/>
        </w:rPr>
      </w:pPr>
      <w:r>
        <w:rPr>
          <w:b/>
        </w:rPr>
        <w:t xml:space="preserve">2ªpregunta: </w:t>
      </w:r>
      <w:r>
        <w:t>¿Cómo</w:t>
      </w:r>
      <w:r>
        <w:rPr>
          <w:b/>
        </w:rPr>
        <w:t xml:space="preserve"> </w:t>
      </w:r>
      <w:r w:rsidRPr="000E5693">
        <w:t>es esa line a futuro</w:t>
      </w:r>
      <w:r>
        <w:t>? Y ¿Cuál es su impacto social?</w:t>
      </w:r>
    </w:p>
    <w:p w:rsidR="00575F4E" w:rsidRDefault="00575F4E" w:rsidP="00C83571">
      <w:pPr>
        <w:spacing w:after="0" w:line="240" w:lineRule="auto"/>
        <w:jc w:val="both"/>
      </w:pPr>
    </w:p>
    <w:p w:rsidR="00A52D5F" w:rsidRDefault="009474CE" w:rsidP="00C83571">
      <w:pPr>
        <w:spacing w:after="0" w:line="240" w:lineRule="auto"/>
        <w:jc w:val="both"/>
      </w:pPr>
      <w:r>
        <w:t>Mi línea a futuro contribuirá en el progreso de las nuevas tecnologías empleadas específicamente al medio ambiente y la educación, ya que pienso que siempre serán los factores más importantes a la hora de hablar de un desarrollo humano sostenible. Dar a los niños una mejor calidad y mayores posibilidades de estudio, mientras se les enseña sobre la importancia y el valor de la naturaleza, es lo que quiero hacer a futuro</w:t>
      </w:r>
      <w:r w:rsidR="00913254">
        <w:t xml:space="preserve">. Y el impacto social que esto traerá consigo será bastante positivo para la humanidad, ya que, cada vez habrá más personas con buenos valores y con mejor </w:t>
      </w:r>
      <w:r w:rsidR="00913254">
        <w:lastRenderedPageBreak/>
        <w:t>educación a la hora de tratarse del medio ambiente o de cualquier otra materia.</w:t>
      </w:r>
    </w:p>
    <w:p w:rsidR="00A52D5F" w:rsidRDefault="00A52D5F" w:rsidP="00C83571">
      <w:pPr>
        <w:spacing w:after="0" w:line="240" w:lineRule="auto"/>
        <w:jc w:val="both"/>
      </w:pPr>
    </w:p>
    <w:p w:rsidR="00A52D5F" w:rsidRDefault="00A52D5F" w:rsidP="00C83571">
      <w:pPr>
        <w:spacing w:after="0" w:line="240" w:lineRule="auto"/>
        <w:jc w:val="both"/>
      </w:pPr>
    </w:p>
    <w:p w:rsidR="00A52D5F" w:rsidRPr="00A52D5F" w:rsidRDefault="00A52D5F" w:rsidP="00C83571">
      <w:pPr>
        <w:spacing w:after="0" w:line="240" w:lineRule="auto"/>
        <w:jc w:val="both"/>
      </w:pPr>
      <w:r w:rsidRPr="00A52D5F">
        <w:rPr>
          <w:b/>
        </w:rPr>
        <w:t>3ªpregunta:</w:t>
      </w:r>
      <w:r>
        <w:rPr>
          <w:b/>
        </w:rPr>
        <w:t xml:space="preserve"> </w:t>
      </w:r>
      <w:r>
        <w:t>¿Cuáles son mis principales habilidades y falencias?</w:t>
      </w:r>
    </w:p>
    <w:p w:rsidR="00A13727" w:rsidRDefault="009474CE" w:rsidP="00C83571">
      <w:pPr>
        <w:spacing w:after="0" w:line="240" w:lineRule="auto"/>
        <w:jc w:val="both"/>
      </w:pPr>
      <w:r>
        <w:t xml:space="preserve">    </w:t>
      </w:r>
      <w:r w:rsidR="00575F4E">
        <w:t xml:space="preserve"> </w:t>
      </w:r>
      <w:r w:rsidR="00F97767">
        <w:t xml:space="preserve"> </w:t>
      </w:r>
      <w:r w:rsidR="00384B90">
        <w:t xml:space="preserve">  </w:t>
      </w:r>
    </w:p>
    <w:p w:rsidR="00A13727" w:rsidRDefault="00A52D5F" w:rsidP="00C83571">
      <w:pPr>
        <w:spacing w:after="0" w:line="240" w:lineRule="auto"/>
        <w:jc w:val="both"/>
      </w:pPr>
      <w:r>
        <w:t xml:space="preserve">Si yo quiero ser o conseguir algo, reconocer mis habilidades y falencias es algo muy </w:t>
      </w:r>
      <w:r w:rsidR="00D62493">
        <w:t>primordial, ya que esto te ayudara a pensar en seguir mejorando.</w:t>
      </w:r>
    </w:p>
    <w:p w:rsidR="00D62493" w:rsidRDefault="00D62493" w:rsidP="00C83571">
      <w:pPr>
        <w:spacing w:after="0" w:line="240" w:lineRule="auto"/>
        <w:jc w:val="both"/>
      </w:pPr>
    </w:p>
    <w:p w:rsidR="00D62493" w:rsidRDefault="00C83571" w:rsidP="00C83571">
      <w:pPr>
        <w:spacing w:after="0" w:line="240" w:lineRule="auto"/>
        <w:jc w:val="both"/>
      </w:pPr>
      <w:r w:rsidRPr="00C83571">
        <w:rPr>
          <w:b/>
        </w:rPr>
        <w:t>Mis Habilidades:</w:t>
      </w:r>
      <w:r>
        <w:rPr>
          <w:b/>
        </w:rPr>
        <w:t xml:space="preserve"> </w:t>
      </w:r>
      <w:r>
        <w:t xml:space="preserve">tengo creatividad, soy bueno investigando, soy paciente, perseverante, ingenioso, bueno detallando, tengo buena concentración. </w:t>
      </w:r>
      <w:r w:rsidRPr="00C83571">
        <w:t>Estas habilidades son básicas,</w:t>
      </w:r>
      <w:r>
        <w:t xml:space="preserve"> pero serán la base para formar el </w:t>
      </w:r>
      <w:r w:rsidRPr="00C83571">
        <w:t>perfil de ingeniero en sistemas al que aspiro</w:t>
      </w:r>
      <w:r>
        <w:t>.</w:t>
      </w:r>
    </w:p>
    <w:p w:rsidR="00C83571" w:rsidRDefault="00C83571" w:rsidP="00C83571">
      <w:pPr>
        <w:spacing w:after="0" w:line="240" w:lineRule="auto"/>
        <w:jc w:val="both"/>
      </w:pPr>
    </w:p>
    <w:p w:rsidR="00E70ED2" w:rsidRDefault="00C83571" w:rsidP="00E70ED2">
      <w:pPr>
        <w:jc w:val="both"/>
      </w:pPr>
      <w:r w:rsidRPr="00C83571">
        <w:rPr>
          <w:b/>
        </w:rPr>
        <w:t>Mis Falencias:</w:t>
      </w:r>
      <w:r>
        <w:rPr>
          <w:b/>
        </w:rPr>
        <w:t xml:space="preserve"> </w:t>
      </w:r>
      <w:r w:rsidR="00E70ED2" w:rsidRPr="003C32A0">
        <w:t>el trabajo en equipo, la iniciativa, la capacid</w:t>
      </w:r>
      <w:r w:rsidR="00E70ED2">
        <w:t>ad para adaptarme a los cambios</w:t>
      </w:r>
      <w:r w:rsidR="00E70ED2" w:rsidRPr="003C32A0">
        <w:t>.</w:t>
      </w:r>
      <w:r w:rsidR="00E70ED2">
        <w:t xml:space="preserve"> Son unas de las muchas falencias que tengo, pero,</w:t>
      </w:r>
      <w:r w:rsidR="00E70ED2" w:rsidRPr="00E70ED2">
        <w:t xml:space="preserve"> </w:t>
      </w:r>
      <w:r w:rsidR="00E70ED2" w:rsidRPr="003C32A0">
        <w:t>es precisamente por esto que tengo que mejorar y poner en práctica todo lo que aprenda en mi proceso universitario.</w:t>
      </w:r>
    </w:p>
    <w:p w:rsidR="001A0BDD" w:rsidRPr="003C32A0" w:rsidRDefault="001A0BDD" w:rsidP="00E70ED2">
      <w:pPr>
        <w:jc w:val="both"/>
      </w:pPr>
    </w:p>
    <w:p w:rsidR="00C83571" w:rsidRDefault="00E70ED2" w:rsidP="00C83571">
      <w:pPr>
        <w:spacing w:after="0" w:line="240" w:lineRule="auto"/>
        <w:jc w:val="both"/>
      </w:pPr>
      <w:r w:rsidRPr="00E70ED2">
        <w:rPr>
          <w:b/>
        </w:rPr>
        <w:t>4ªpregunta:</w:t>
      </w:r>
      <w:r>
        <w:rPr>
          <w:b/>
        </w:rPr>
        <w:t xml:space="preserve"> </w:t>
      </w:r>
      <w:r w:rsidR="005060B2" w:rsidRPr="005060B2">
        <w:t>¿Cuál es mi ruta de formación y por qué?</w:t>
      </w:r>
    </w:p>
    <w:p w:rsidR="005060B2" w:rsidRDefault="005060B2" w:rsidP="00C83571">
      <w:pPr>
        <w:spacing w:after="0" w:line="240" w:lineRule="auto"/>
        <w:jc w:val="both"/>
      </w:pPr>
    </w:p>
    <w:p w:rsidR="005060B2" w:rsidRPr="00E70ED2" w:rsidRDefault="00B91E2D" w:rsidP="00C83571">
      <w:pPr>
        <w:spacing w:after="0" w:line="240" w:lineRule="auto"/>
        <w:jc w:val="both"/>
      </w:pPr>
      <w:r>
        <w:t>La ruta que más me llamó</w:t>
      </w:r>
      <w:r w:rsidRPr="003C32A0">
        <w:t xml:space="preserve"> la atención</w:t>
      </w:r>
      <w:r>
        <w:t xml:space="preserve"> </w:t>
      </w:r>
      <w:r w:rsidRPr="003C32A0">
        <w:t xml:space="preserve">es el desarrollo de software, ya que, hace parte de la vida cotidiana de las personas, </w:t>
      </w:r>
      <w:r>
        <w:t>y las ayuda</w:t>
      </w:r>
      <w:r w:rsidRPr="003C32A0">
        <w:t xml:space="preserve"> a un mejor manejo de las nuevas tecnologías,</w:t>
      </w:r>
      <w:r>
        <w:t xml:space="preserve"> a</w:t>
      </w:r>
      <w:r w:rsidRPr="003C32A0">
        <w:t xml:space="preserve"> </w:t>
      </w:r>
      <w:r>
        <w:t xml:space="preserve">la creación de aplicaciones digitales, la programación de computadoras, </w:t>
      </w:r>
      <w:r w:rsidRPr="003C32A0">
        <w:t>a compartir diseños de aprendizaje</w:t>
      </w:r>
      <w:r>
        <w:t xml:space="preserve"> más sencillos</w:t>
      </w:r>
      <w:r w:rsidRPr="003C32A0">
        <w:t xml:space="preserve"> y prácticos en la educación, etc. El desarrollo de software conlleva un gran trabajo en la infraestructura</w:t>
      </w:r>
      <w:r>
        <w:t>, diseño, documentación, implementación, análisis y mantenimiento</w:t>
      </w:r>
      <w:r w:rsidRPr="003C32A0">
        <w:t xml:space="preserve"> de</w:t>
      </w:r>
      <w:r>
        <w:t>l software o</w:t>
      </w:r>
      <w:r w:rsidR="006C2402">
        <w:t xml:space="preserve"> tecnologías que se ven actualmente</w:t>
      </w:r>
      <w:r w:rsidRPr="003C32A0">
        <w:t xml:space="preserve">, </w:t>
      </w:r>
      <w:r>
        <w:t>y al ser un trabajo extenso y delicado,</w:t>
      </w:r>
      <w:r w:rsidRPr="003C32A0">
        <w:t xml:space="preserve"> hace que sean muy importantes en el desarrollo de la humanidad</w:t>
      </w:r>
      <w:r>
        <w:t>.</w:t>
      </w:r>
    </w:p>
    <w:p w:rsidR="00D62493" w:rsidRDefault="00D62493" w:rsidP="00C267AC">
      <w:pPr>
        <w:spacing w:after="0" w:line="240" w:lineRule="auto"/>
      </w:pPr>
    </w:p>
    <w:p w:rsidR="00D62493" w:rsidRDefault="00D62493" w:rsidP="00C267AC">
      <w:pPr>
        <w:spacing w:after="0" w:line="240" w:lineRule="auto"/>
      </w:pPr>
    </w:p>
    <w:p w:rsidR="00A52D5F" w:rsidRDefault="00A01263" w:rsidP="00C267AC">
      <w:pPr>
        <w:spacing w:after="0" w:line="240" w:lineRule="auto"/>
      </w:pPr>
      <w:r>
        <w:t xml:space="preserve">Y por último, me gustaría </w:t>
      </w:r>
      <w:r w:rsidR="005F1A28">
        <w:t xml:space="preserve">darle </w:t>
      </w:r>
      <w:r>
        <w:t xml:space="preserve">unos consejos a tres de mis compañeros de estudio sobre </w:t>
      </w:r>
      <w:r w:rsidR="003E3B02">
        <w:t xml:space="preserve">unos </w:t>
      </w:r>
      <w:r>
        <w:t xml:space="preserve">artículos </w:t>
      </w:r>
      <w:r w:rsidR="00C93393">
        <w:t>que ellos hicieron</w:t>
      </w:r>
      <w:r>
        <w:t>:</w:t>
      </w:r>
    </w:p>
    <w:p w:rsidR="001B545E" w:rsidRDefault="001B545E" w:rsidP="00C267AC">
      <w:pPr>
        <w:spacing w:after="0" w:line="240" w:lineRule="auto"/>
      </w:pPr>
    </w:p>
    <w:p w:rsidR="001B545E" w:rsidRDefault="001B545E" w:rsidP="00C267AC">
      <w:pPr>
        <w:spacing w:after="0" w:line="240" w:lineRule="auto"/>
      </w:pPr>
    </w:p>
    <w:p w:rsidR="00A52D5F" w:rsidRPr="003E3B02" w:rsidRDefault="003E3B02" w:rsidP="00C267AC">
      <w:pPr>
        <w:spacing w:after="0" w:line="240" w:lineRule="auto"/>
        <w:rPr>
          <w:b/>
        </w:rPr>
      </w:pPr>
      <w:r w:rsidRPr="003E3B02">
        <w:rPr>
          <w:rFonts w:ascii="Courier New" w:hAnsi="Courier New" w:cs="Courier New"/>
          <w:b/>
          <w:color w:val="000000"/>
        </w:rPr>
        <w:t>Juan Esteban Corrales Loaiza:</w:t>
      </w:r>
      <w:r>
        <w:rPr>
          <w:rFonts w:ascii="Courier New" w:hAnsi="Courier New" w:cs="Courier New"/>
          <w:b/>
          <w:color w:val="000000"/>
        </w:rPr>
        <w:t xml:space="preserve"> </w:t>
      </w:r>
    </w:p>
    <w:p w:rsidR="00A13727" w:rsidRDefault="00A13727" w:rsidP="00C267AC">
      <w:pPr>
        <w:spacing w:after="0" w:line="240" w:lineRule="auto"/>
      </w:pPr>
    </w:p>
    <w:p w:rsidR="00E97CC3" w:rsidRDefault="00C93393" w:rsidP="00C267AC">
      <w:pPr>
        <w:spacing w:after="0" w:line="240" w:lineRule="auto"/>
      </w:pPr>
      <w:r>
        <w:t>Me gustaría aconsejarte que no generalices mucho tus</w:t>
      </w:r>
      <w:r w:rsidR="00E97CC3">
        <w:t xml:space="preserve"> argumentos, porque podría confundir al </w:t>
      </w:r>
      <w:r>
        <w:t>lector</w:t>
      </w:r>
      <w:r w:rsidR="00E97CC3">
        <w:t xml:space="preserve"> y que revise bien </w:t>
      </w:r>
      <w:r>
        <w:t>tus</w:t>
      </w:r>
      <w:r w:rsidR="00E97CC3">
        <w:t xml:space="preserve"> errores ortográficos al final, ya que eso tambien influye mucho a la hora de leer.</w:t>
      </w:r>
    </w:p>
    <w:p w:rsidR="00E97CC3" w:rsidRDefault="00E97CC3" w:rsidP="00C267AC">
      <w:pPr>
        <w:spacing w:after="0" w:line="240" w:lineRule="auto"/>
      </w:pPr>
    </w:p>
    <w:p w:rsidR="00E97CC3" w:rsidRDefault="00BB4B71" w:rsidP="00C267AC">
      <w:pPr>
        <w:spacing w:after="0" w:line="240" w:lineRule="auto"/>
        <w:rPr>
          <w:b/>
        </w:rPr>
      </w:pPr>
      <w:r w:rsidRPr="00BB4B71">
        <w:rPr>
          <w:b/>
        </w:rPr>
        <w:t>Santiago Ospina Zapata:</w:t>
      </w:r>
    </w:p>
    <w:p w:rsidR="00BB4B71" w:rsidRDefault="00BB4B71" w:rsidP="00C267AC">
      <w:pPr>
        <w:spacing w:after="0" w:line="240" w:lineRule="auto"/>
        <w:rPr>
          <w:b/>
        </w:rPr>
      </w:pPr>
    </w:p>
    <w:p w:rsidR="00BB4B71" w:rsidRDefault="00BB4B71" w:rsidP="00C267AC">
      <w:pPr>
        <w:spacing w:after="0" w:line="240" w:lineRule="auto"/>
      </w:pPr>
      <w:r w:rsidRPr="00BB4B71">
        <w:t xml:space="preserve">Te recomendaría que no te introduzcas tanto en un tema en específico y </w:t>
      </w:r>
      <w:r>
        <w:t xml:space="preserve">que no hables de ti </w:t>
      </w:r>
      <w:r w:rsidRPr="00BB4B71">
        <w:t>“el autor”</w:t>
      </w:r>
      <w:r>
        <w:t xml:space="preserve">, </w:t>
      </w:r>
      <w:r w:rsidRPr="00BB4B71">
        <w:t>en tercera persona.</w:t>
      </w:r>
    </w:p>
    <w:p w:rsidR="00B86A45" w:rsidRDefault="00F072FE" w:rsidP="00F072FE">
      <w:pPr>
        <w:spacing w:after="0" w:line="240" w:lineRule="auto"/>
        <w:rPr>
          <w:b/>
        </w:rPr>
      </w:pPr>
      <w:r w:rsidRPr="00F072FE">
        <w:rPr>
          <w:b/>
        </w:rPr>
        <w:lastRenderedPageBreak/>
        <w:t xml:space="preserve">Ana María Garzón Giraldo: </w:t>
      </w:r>
    </w:p>
    <w:p w:rsidR="00F072FE" w:rsidRDefault="00F072FE" w:rsidP="00F072FE">
      <w:pPr>
        <w:spacing w:after="0" w:line="240" w:lineRule="auto"/>
        <w:rPr>
          <w:b/>
        </w:rPr>
      </w:pPr>
    </w:p>
    <w:p w:rsidR="00F072FE" w:rsidRDefault="00F072FE" w:rsidP="00F072FE">
      <w:pPr>
        <w:spacing w:after="0" w:line="240" w:lineRule="auto"/>
      </w:pPr>
      <w:r w:rsidRPr="00F072FE">
        <w:t>Te aconsejaría que org</w:t>
      </w:r>
      <w:r w:rsidR="004B618A">
        <w:t>anices un poco mejor tus ideas y</w:t>
      </w:r>
      <w:r w:rsidRPr="00F072FE">
        <w:t xml:space="preserve"> las jus</w:t>
      </w:r>
      <w:r w:rsidR="00C93393">
        <w:t>tifiques bien.</w:t>
      </w:r>
    </w:p>
    <w:p w:rsidR="00F072FE" w:rsidRDefault="00F072FE" w:rsidP="00F072FE">
      <w:pPr>
        <w:spacing w:after="0" w:line="240" w:lineRule="auto"/>
      </w:pPr>
    </w:p>
    <w:p w:rsidR="00F072FE" w:rsidRDefault="00F072FE" w:rsidP="00F072FE">
      <w:pPr>
        <w:spacing w:after="0" w:line="240" w:lineRule="auto"/>
      </w:pPr>
    </w:p>
    <w:p w:rsidR="00F072FE" w:rsidRDefault="00F072FE" w:rsidP="00F072FE">
      <w:pPr>
        <w:spacing w:after="0" w:line="240" w:lineRule="auto"/>
      </w:pPr>
      <w:r>
        <w:t xml:space="preserve">Y bueno, eso es todo, les agradezco </w:t>
      </w:r>
      <w:bookmarkStart w:id="0" w:name="_GoBack"/>
      <w:bookmarkEnd w:id="0"/>
      <w:r>
        <w:t>por darme algo de su tiempo y espero que esto les sea de ayuda.</w:t>
      </w:r>
    </w:p>
    <w:p w:rsidR="00F072FE" w:rsidRDefault="00F072FE" w:rsidP="00F072FE">
      <w:pPr>
        <w:spacing w:after="0" w:line="240" w:lineRule="auto"/>
      </w:pPr>
    </w:p>
    <w:p w:rsidR="00F072FE" w:rsidRPr="00F072FE" w:rsidRDefault="00F072FE" w:rsidP="00F072FE">
      <w:pPr>
        <w:spacing w:after="0" w:line="240" w:lineRule="auto"/>
        <w:jc w:val="center"/>
      </w:pPr>
      <w:r>
        <w:t>Chao…</w:t>
      </w:r>
    </w:p>
    <w:sectPr w:rsidR="00F072FE" w:rsidRPr="00F072FE">
      <w:headerReference w:type="default" r:id="rId11"/>
      <w:pgSz w:w="12240" w:h="15840"/>
      <w:pgMar w:top="1272" w:right="1440" w:bottom="720" w:left="1440" w:header="720" w:footer="720" w:gutter="0"/>
      <w:cols w:space="72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1567" w:rsidRDefault="00371567">
      <w:pPr>
        <w:spacing w:after="0" w:line="240" w:lineRule="auto"/>
      </w:pPr>
      <w:r>
        <w:separator/>
      </w:r>
    </w:p>
  </w:endnote>
  <w:endnote w:type="continuationSeparator" w:id="0">
    <w:p w:rsidR="00371567" w:rsidRDefault="003715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ont526">
    <w:altName w:val="Calibri"/>
    <w:charset w:val="01"/>
    <w:family w:val="auto"/>
    <w:pitch w:val="variable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iberation Sans">
    <w:altName w:val="Arial"/>
    <w:charset w:val="01"/>
    <w:family w:val="swiss"/>
    <w:pitch w:val="variable"/>
  </w:font>
  <w:font w:name="PingFang SC">
    <w:charset w:val="01"/>
    <w:family w:val="auto"/>
    <w:pitch w:val="variable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1567" w:rsidRDefault="00371567">
      <w:pPr>
        <w:spacing w:after="0" w:line="240" w:lineRule="auto"/>
      </w:pPr>
      <w:r>
        <w:separator/>
      </w:r>
    </w:p>
  </w:footnote>
  <w:footnote w:type="continuationSeparator" w:id="0">
    <w:p w:rsidR="00371567" w:rsidRDefault="003715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86A45" w:rsidRDefault="00B86A45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pStyle w:val="Ttulo2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  <w:sz w:val="24"/>
        <w:szCs w:val="24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  <w:sz w:val="24"/>
        <w:szCs w:val="24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  <w:sz w:val="24"/>
        <w:szCs w:val="24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  <w:sz w:val="24"/>
        <w:szCs w:val="24"/>
      </w:rPr>
    </w:lvl>
  </w:abstractNum>
  <w:abstractNum w:abstractNumId="2" w15:restartNumberingAfterBreak="0">
    <w:nsid w:val="0C5256E4"/>
    <w:multiLevelType w:val="hybridMultilevel"/>
    <w:tmpl w:val="4E9AD754"/>
    <w:lvl w:ilvl="0" w:tplc="088E6A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3465A4"/>
      </w:rPr>
    </w:lvl>
    <w:lvl w:ilvl="1" w:tplc="9BE8BCC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AB66A52"/>
    <w:multiLevelType w:val="multilevel"/>
    <w:tmpl w:val="864A385A"/>
    <w:lvl w:ilvl="0">
      <w:start w:val="1"/>
      <w:numFmt w:val="bullet"/>
      <w:pStyle w:val="Vietadetextodesugerencia"/>
      <w:lvlText w:val=""/>
      <w:lvlJc w:val="left"/>
      <w:pPr>
        <w:ind w:left="360" w:hanging="360"/>
      </w:pPr>
      <w:rPr>
        <w:rFonts w:ascii="Symbol" w:hAnsi="Symbol" w:hint="default"/>
        <w:color w:val="3465A4"/>
      </w:rPr>
    </w:lvl>
    <w:lvl w:ilvl="1">
      <w:start w:val="1"/>
      <w:numFmt w:val="bullet"/>
      <w:pStyle w:val="Vietadetextodesugerencia2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3"/>
    <w:lvlOverride w:ilvl="0">
      <w:lvl w:ilvl="0">
        <w:start w:val="1"/>
        <w:numFmt w:val="bullet"/>
        <w:pStyle w:val="Vietadetextodesugerencia"/>
        <w:lvlText w:val=""/>
        <w:lvlJc w:val="left"/>
        <w:pPr>
          <w:ind w:left="360" w:hanging="360"/>
        </w:pPr>
        <w:rPr>
          <w:rFonts w:ascii="Symbol" w:hAnsi="Symbol" w:hint="default"/>
          <w:color w:val="3465A4"/>
        </w:rPr>
      </w:lvl>
    </w:lvlOverride>
    <w:lvlOverride w:ilvl="1">
      <w:lvl w:ilvl="1">
        <w:start w:val="1"/>
        <w:numFmt w:val="bullet"/>
        <w:pStyle w:val="Vietadetextodesugerencia2"/>
        <w:lvlText w:val="o"/>
        <w:lvlJc w:val="left"/>
        <w:pPr>
          <w:ind w:left="1080" w:hanging="360"/>
        </w:pPr>
        <w:rPr>
          <w:rFonts w:ascii="Courier New" w:hAnsi="Courier New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2160" w:hanging="360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3600" w:hanging="360"/>
        </w:pPr>
        <w:rPr>
          <w:rFonts w:ascii="Courier New" w:hAnsi="Courier New" w:cs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432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504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5760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6480" w:hanging="360"/>
        </w:pPr>
        <w:rPr>
          <w:rFonts w:ascii="Wingdings" w:hAnsi="Wingdings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1"/>
  <w:removePersonalInformation/>
  <w:removeDateAndTime/>
  <w:embedSystemFonts/>
  <w:proofState w:spelling="clean" w:grammar="clean"/>
  <w:attachedTemplate r:id="rId1"/>
  <w:stylePaneFormatFilter w:val="4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1" w:alternateStyleNames="0"/>
  <w:stylePaneSortMethod w:val="0000"/>
  <w:defaultTabStop w:val="792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E9D"/>
    <w:rsid w:val="00013E0E"/>
    <w:rsid w:val="00036ABD"/>
    <w:rsid w:val="00085686"/>
    <w:rsid w:val="000C2CB6"/>
    <w:rsid w:val="000D227B"/>
    <w:rsid w:val="000E5693"/>
    <w:rsid w:val="00100F98"/>
    <w:rsid w:val="00123AF9"/>
    <w:rsid w:val="001A0BDD"/>
    <w:rsid w:val="001B545E"/>
    <w:rsid w:val="001F4851"/>
    <w:rsid w:val="00250E96"/>
    <w:rsid w:val="0029441C"/>
    <w:rsid w:val="002A74C3"/>
    <w:rsid w:val="0030131E"/>
    <w:rsid w:val="00320C7E"/>
    <w:rsid w:val="003654FD"/>
    <w:rsid w:val="00371567"/>
    <w:rsid w:val="00384B90"/>
    <w:rsid w:val="003B5148"/>
    <w:rsid w:val="003E3B02"/>
    <w:rsid w:val="003F0D1A"/>
    <w:rsid w:val="00456DDA"/>
    <w:rsid w:val="004B618A"/>
    <w:rsid w:val="004C2ACA"/>
    <w:rsid w:val="00505695"/>
    <w:rsid w:val="005060B2"/>
    <w:rsid w:val="005411FC"/>
    <w:rsid w:val="00564BA4"/>
    <w:rsid w:val="00575F4E"/>
    <w:rsid w:val="005F1A28"/>
    <w:rsid w:val="00606E66"/>
    <w:rsid w:val="00607280"/>
    <w:rsid w:val="00680E13"/>
    <w:rsid w:val="006A4086"/>
    <w:rsid w:val="006C2402"/>
    <w:rsid w:val="007225A9"/>
    <w:rsid w:val="00763777"/>
    <w:rsid w:val="0076676D"/>
    <w:rsid w:val="007B1A51"/>
    <w:rsid w:val="007F1290"/>
    <w:rsid w:val="00801596"/>
    <w:rsid w:val="008113D1"/>
    <w:rsid w:val="00845FF0"/>
    <w:rsid w:val="00860EE4"/>
    <w:rsid w:val="00876B23"/>
    <w:rsid w:val="0088589B"/>
    <w:rsid w:val="008A198B"/>
    <w:rsid w:val="00913254"/>
    <w:rsid w:val="00940596"/>
    <w:rsid w:val="00940A52"/>
    <w:rsid w:val="009474CE"/>
    <w:rsid w:val="009475FC"/>
    <w:rsid w:val="00955E9D"/>
    <w:rsid w:val="00976472"/>
    <w:rsid w:val="009C60BD"/>
    <w:rsid w:val="00A01263"/>
    <w:rsid w:val="00A13727"/>
    <w:rsid w:val="00A52D5F"/>
    <w:rsid w:val="00A707C6"/>
    <w:rsid w:val="00AF5835"/>
    <w:rsid w:val="00B62F9E"/>
    <w:rsid w:val="00B86A45"/>
    <w:rsid w:val="00B91E2D"/>
    <w:rsid w:val="00BB4B71"/>
    <w:rsid w:val="00BE20EE"/>
    <w:rsid w:val="00C267AC"/>
    <w:rsid w:val="00C73EE2"/>
    <w:rsid w:val="00C83571"/>
    <w:rsid w:val="00C85F61"/>
    <w:rsid w:val="00C9199E"/>
    <w:rsid w:val="00C93393"/>
    <w:rsid w:val="00CB61D9"/>
    <w:rsid w:val="00CC177D"/>
    <w:rsid w:val="00CF4684"/>
    <w:rsid w:val="00D3255E"/>
    <w:rsid w:val="00D62493"/>
    <w:rsid w:val="00D66DDB"/>
    <w:rsid w:val="00DA6262"/>
    <w:rsid w:val="00DE5E6B"/>
    <w:rsid w:val="00E70ED2"/>
    <w:rsid w:val="00E74705"/>
    <w:rsid w:val="00E97CC3"/>
    <w:rsid w:val="00F072FE"/>
    <w:rsid w:val="00F53A40"/>
    <w:rsid w:val="00F97767"/>
    <w:rsid w:val="00FB3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imes New Roman" w:hAnsiTheme="minorHAnsi" w:cs="Times New Roman"/>
        <w:sz w:val="24"/>
        <w:szCs w:val="24"/>
        <w:lang w:val="es-ES" w:eastAsia="en-US" w:bidi="ar-SA"/>
      </w:rPr>
    </w:rPrDefault>
    <w:pPrDefault>
      <w:pPr>
        <w:spacing w:after="160" w:line="25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uiPriority="31" w:qFormat="1"/>
    <w:lsdException w:name="Intense Reference" w:semiHidden="1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25A9"/>
  </w:style>
  <w:style w:type="paragraph" w:styleId="Ttulo1">
    <w:name w:val="heading 1"/>
    <w:basedOn w:val="Normal"/>
    <w:next w:val="Normal"/>
    <w:qFormat/>
    <w:rsid w:val="00100F98"/>
    <w:pPr>
      <w:spacing w:line="480" w:lineRule="auto"/>
      <w:ind w:firstLine="720"/>
      <w:jc w:val="center"/>
      <w:outlineLvl w:val="0"/>
    </w:pPr>
    <w:rPr>
      <w:rFonts w:ascii="Calibri" w:hAnsi="Calibri" w:cs="Courier"/>
      <w:b/>
      <w:bCs/>
      <w:color w:val="3465A4"/>
    </w:rPr>
  </w:style>
  <w:style w:type="paragraph" w:styleId="Ttulo2">
    <w:name w:val="heading 2"/>
    <w:basedOn w:val="Normal"/>
    <w:next w:val="Normal"/>
    <w:qFormat/>
    <w:pPr>
      <w:keepNext/>
      <w:keepLines/>
      <w:numPr>
        <w:ilvl w:val="1"/>
        <w:numId w:val="1"/>
      </w:numPr>
      <w:spacing w:before="40" w:after="0"/>
      <w:outlineLvl w:val="1"/>
    </w:pPr>
    <w:rPr>
      <w:rFonts w:ascii="Calibri Light" w:eastAsia="font526" w:hAnsi="Calibri Light" w:cs="font526"/>
      <w:color w:val="2F5496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3654FD"/>
    <w:pPr>
      <w:spacing w:before="2160"/>
      <w:jc w:val="center"/>
    </w:pPr>
    <w:rPr>
      <w:rFonts w:asciiTheme="majorHAnsi" w:eastAsiaTheme="majorEastAsia" w:hAnsiTheme="majorHAnsi" w:cstheme="majorBidi"/>
      <w:caps/>
      <w:spacing w:val="-10"/>
      <w:kern w:val="28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3654FD"/>
    <w:rPr>
      <w:rFonts w:asciiTheme="majorHAnsi" w:eastAsiaTheme="majorEastAsia" w:hAnsiTheme="majorHAnsi" w:cstheme="majorBidi"/>
      <w:caps/>
      <w:spacing w:val="-10"/>
      <w:kern w:val="28"/>
      <w:sz w:val="24"/>
      <w:szCs w:val="56"/>
    </w:rPr>
  </w:style>
  <w:style w:type="paragraph" w:customStyle="1" w:styleId="Vietadetextodesugerencia">
    <w:name w:val="Viñeta de texto de sugerencia"/>
    <w:basedOn w:val="Normal"/>
    <w:qFormat/>
    <w:rsid w:val="00860EE4"/>
    <w:pPr>
      <w:numPr>
        <w:numId w:val="4"/>
      </w:numPr>
      <w:spacing w:after="120"/>
    </w:pPr>
    <w:rPr>
      <w:rFonts w:ascii="Calibri" w:hAnsi="Calibri"/>
      <w:color w:val="3465A4"/>
    </w:rPr>
  </w:style>
  <w:style w:type="paragraph" w:customStyle="1" w:styleId="Autor">
    <w:name w:val="Autor"/>
    <w:basedOn w:val="Normal"/>
    <w:qFormat/>
    <w:rsid w:val="003654FD"/>
    <w:pPr>
      <w:spacing w:before="360"/>
      <w:jc w:val="center"/>
    </w:pPr>
    <w:rPr>
      <w:rFonts w:asciiTheme="majorHAnsi" w:hAnsiTheme="majorHAnsi" w:cs="Courier"/>
      <w:caps/>
    </w:rPr>
  </w:style>
  <w:style w:type="paragraph" w:customStyle="1" w:styleId="Textodesugerencia">
    <w:name w:val="Texto de sugerencia"/>
    <w:basedOn w:val="Normal"/>
    <w:qFormat/>
    <w:rsid w:val="00CF4684"/>
    <w:rPr>
      <w:rFonts w:ascii="Calibri" w:hAnsi="Calibri"/>
      <w:color w:val="3465A4"/>
    </w:rPr>
  </w:style>
  <w:style w:type="paragraph" w:customStyle="1" w:styleId="FundidodeentradaAccinPreparacindelaescena">
    <w:name w:val="Fundido de entrada/Acción/Preparación de la escena"/>
    <w:basedOn w:val="Normal"/>
    <w:qFormat/>
    <w:rsid w:val="00CB61D9"/>
    <w:pPr>
      <w:spacing w:line="276" w:lineRule="auto"/>
    </w:pPr>
    <w:rPr>
      <w:caps/>
    </w:rPr>
  </w:style>
  <w:style w:type="paragraph" w:customStyle="1" w:styleId="Informacindelacompaa">
    <w:name w:val="Información de la compañía"/>
    <w:basedOn w:val="Normal"/>
    <w:qFormat/>
    <w:rsid w:val="00860EE4"/>
    <w:pPr>
      <w:spacing w:line="240" w:lineRule="auto"/>
    </w:pPr>
    <w:rPr>
      <w:rFonts w:cs="Courier"/>
    </w:rPr>
  </w:style>
  <w:style w:type="paragraph" w:customStyle="1" w:styleId="Nombredelpersonaje">
    <w:name w:val="Nombre del personaje"/>
    <w:basedOn w:val="Ttulo1"/>
    <w:qFormat/>
    <w:rsid w:val="00100F98"/>
    <w:pPr>
      <w:spacing w:before="120" w:line="252" w:lineRule="auto"/>
      <w:ind w:left="2880" w:firstLine="0"/>
      <w:jc w:val="left"/>
    </w:pPr>
    <w:rPr>
      <w:rFonts w:asciiTheme="minorHAnsi" w:hAnsiTheme="minorHAnsi"/>
      <w:b w:val="0"/>
      <w:caps/>
      <w:color w:val="000000"/>
    </w:rPr>
  </w:style>
  <w:style w:type="paragraph" w:customStyle="1" w:styleId="Dilogo">
    <w:name w:val="Diálogo"/>
    <w:basedOn w:val="Normal"/>
    <w:qFormat/>
    <w:rsid w:val="00123AF9"/>
    <w:pPr>
      <w:ind w:left="1440" w:right="2880"/>
    </w:pPr>
    <w:rPr>
      <w:rFonts w:cs="Courier"/>
      <w:color w:val="000000"/>
    </w:rPr>
  </w:style>
  <w:style w:type="paragraph" w:customStyle="1" w:styleId="Introduccindelpersonaje">
    <w:name w:val="Introducción del personaje"/>
    <w:basedOn w:val="Normal"/>
    <w:qFormat/>
    <w:rsid w:val="008A198B"/>
    <w:rPr>
      <w:rFonts w:cs="Courier"/>
    </w:rPr>
  </w:style>
  <w:style w:type="paragraph" w:customStyle="1" w:styleId="Transicin">
    <w:name w:val="Transición"/>
    <w:basedOn w:val="Normal"/>
    <w:qFormat/>
    <w:rsid w:val="008A198B"/>
    <w:pPr>
      <w:jc w:val="right"/>
    </w:pPr>
    <w:rPr>
      <w:rFonts w:cs="Courier"/>
      <w:color w:val="000000"/>
    </w:rPr>
  </w:style>
  <w:style w:type="character" w:styleId="Ttulodellibro">
    <w:name w:val="Book Title"/>
    <w:basedOn w:val="Fuentedeprrafopredeter"/>
    <w:semiHidden/>
    <w:qFormat/>
    <w:rPr>
      <w:b/>
      <w:bCs/>
      <w:i/>
      <w:iCs/>
      <w:spacing w:val="5"/>
    </w:rPr>
  </w:style>
  <w:style w:type="character" w:styleId="Referenciasutil">
    <w:name w:val="Subtle Reference"/>
    <w:basedOn w:val="Fuentedeprrafopredeter"/>
    <w:semiHidden/>
    <w:qFormat/>
    <w:rPr>
      <w:smallCaps/>
      <w:color w:val="5A5A5A"/>
    </w:rPr>
  </w:style>
  <w:style w:type="character" w:styleId="Textoennegrita">
    <w:name w:val="Strong"/>
    <w:basedOn w:val="Fuentedeprrafopredeter"/>
    <w:semiHidden/>
    <w:qFormat/>
    <w:rPr>
      <w:b/>
      <w:bCs/>
    </w:rPr>
  </w:style>
  <w:style w:type="paragraph" w:customStyle="1" w:styleId="MS">
    <w:name w:val="MÁS"/>
    <w:basedOn w:val="Normal"/>
    <w:qFormat/>
    <w:rsid w:val="00100F98"/>
    <w:pPr>
      <w:jc w:val="center"/>
    </w:pPr>
    <w:rPr>
      <w:caps/>
    </w:rPr>
  </w:style>
  <w:style w:type="paragraph" w:customStyle="1" w:styleId="Fundidodesalida">
    <w:name w:val="Fundido de salida"/>
    <w:basedOn w:val="Normal"/>
    <w:qFormat/>
    <w:rsid w:val="00100F98"/>
    <w:pPr>
      <w:jc w:val="right"/>
    </w:pPr>
    <w:rPr>
      <w:rFonts w:ascii="Courier" w:hAnsi="Courier" w:cs="Courier"/>
      <w:caps/>
    </w:rPr>
  </w:style>
  <w:style w:type="paragraph" w:customStyle="1" w:styleId="Fin">
    <w:name w:val="Fin"/>
    <w:basedOn w:val="Saltodeescena"/>
    <w:qFormat/>
    <w:rsid w:val="00C267AC"/>
    <w:pPr>
      <w:spacing w:before="1200" w:after="0" w:line="240" w:lineRule="auto"/>
    </w:pPr>
    <w:rPr>
      <w:rFonts w:asciiTheme="minorHAnsi" w:hAnsiTheme="minorHAnsi" w:cs="Courier"/>
      <w:caps/>
      <w:u w:val="single"/>
    </w:rPr>
  </w:style>
  <w:style w:type="paragraph" w:customStyle="1" w:styleId="Vietadetextodesugerencia2">
    <w:name w:val="Viñeta de texto de sugerencia 2"/>
    <w:basedOn w:val="Vietadetextodesugerencia"/>
    <w:qFormat/>
    <w:rsid w:val="00CC177D"/>
    <w:pPr>
      <w:numPr>
        <w:ilvl w:val="1"/>
      </w:numPr>
    </w:pPr>
  </w:style>
  <w:style w:type="character" w:customStyle="1" w:styleId="Proporcionarinformacin">
    <w:name w:val="Proporcionar información"/>
    <w:basedOn w:val="Fuentedeprrafopredeter"/>
    <w:semiHidden/>
    <w:rPr>
      <w:rFonts w:ascii="Times New Roman" w:hAnsi="Times New Roman" w:cs="Times New Roman"/>
      <w:sz w:val="24"/>
    </w:rPr>
  </w:style>
  <w:style w:type="character" w:styleId="Nmerodelnea">
    <w:name w:val="line number"/>
    <w:semiHidden/>
  </w:style>
  <w:style w:type="paragraph" w:customStyle="1" w:styleId="Ttulo10">
    <w:name w:val="Título1"/>
    <w:basedOn w:val="Normal"/>
    <w:next w:val="Textoindependiente"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Textoindependiente">
    <w:name w:val="Body Text"/>
    <w:basedOn w:val="Normal"/>
    <w:semiHidden/>
    <w:pPr>
      <w:spacing w:after="140" w:line="276" w:lineRule="auto"/>
    </w:pPr>
  </w:style>
  <w:style w:type="paragraph" w:styleId="Lista">
    <w:name w:val="List"/>
    <w:basedOn w:val="Textoindependiente"/>
    <w:semiHidden/>
    <w:rPr>
      <w:rFonts w:cs="Arial Unicode MS"/>
    </w:rPr>
  </w:style>
  <w:style w:type="paragraph" w:styleId="Descripcin">
    <w:name w:val="caption"/>
    <w:basedOn w:val="Normal"/>
    <w:semiHidden/>
    <w:qFormat/>
    <w:pPr>
      <w:suppressLineNumbers/>
      <w:spacing w:before="120" w:after="120"/>
    </w:pPr>
    <w:rPr>
      <w:rFonts w:cs="Arial Unicode MS"/>
      <w:i/>
      <w:iCs/>
    </w:rPr>
  </w:style>
  <w:style w:type="paragraph" w:customStyle="1" w:styleId="ndice">
    <w:name w:val="Índice"/>
    <w:basedOn w:val="Normal"/>
    <w:semiHidden/>
    <w:pPr>
      <w:suppressLineNumbers/>
    </w:pPr>
    <w:rPr>
      <w:rFonts w:cs="Arial Unicode MS"/>
    </w:rPr>
  </w:style>
  <w:style w:type="paragraph" w:styleId="Encabezado">
    <w:name w:val="head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styleId="Piedepgina">
    <w:name w:val="footer"/>
    <w:basedOn w:val="Normal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Saltodeescena">
    <w:name w:val="Salto de escena"/>
    <w:basedOn w:val="Normal"/>
    <w:semiHidden/>
    <w:pPr>
      <w:spacing w:line="480" w:lineRule="auto"/>
      <w:jc w:val="center"/>
    </w:pPr>
    <w:rPr>
      <w:rFonts w:ascii="Times New Roman" w:hAnsi="Times New Roman"/>
    </w:rPr>
  </w:style>
  <w:style w:type="paragraph" w:customStyle="1" w:styleId="Textonuevo">
    <w:name w:val="Texto nuevo"/>
    <w:basedOn w:val="Normal"/>
    <w:semiHidden/>
    <w:pPr>
      <w:spacing w:line="480" w:lineRule="auto"/>
      <w:ind w:firstLine="720"/>
    </w:pPr>
    <w:rPr>
      <w:rFonts w:ascii="Times New Roman" w:hAnsi="Times New Roman"/>
    </w:rPr>
  </w:style>
  <w:style w:type="paragraph" w:styleId="Subttulo">
    <w:name w:val="Subtitle"/>
    <w:basedOn w:val="Normal"/>
    <w:next w:val="Normal"/>
    <w:qFormat/>
    <w:rsid w:val="00CB61D9"/>
    <w:pPr>
      <w:spacing w:before="480"/>
      <w:jc w:val="center"/>
    </w:pPr>
    <w:rPr>
      <w:rFonts w:asciiTheme="majorHAnsi" w:hAnsiTheme="majorHAnsi" w:cs="Courier"/>
      <w:b/>
    </w:rPr>
  </w:style>
  <w:style w:type="paragraph" w:customStyle="1" w:styleId="Lneahorizontal">
    <w:name w:val="Línea horizontal"/>
    <w:basedOn w:val="Normal"/>
    <w:next w:val="Textoindependiente"/>
    <w:semiHidden/>
    <w:pPr>
      <w:suppressLineNumber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pacing w:after="283"/>
    </w:pPr>
    <w:rPr>
      <w:sz w:val="12"/>
      <w:szCs w:val="1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73EE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73EE2"/>
    <w:rPr>
      <w:rFonts w:ascii="Segoe UI" w:eastAsia="Calibri" w:hAnsi="Segoe UI" w:cs="Segoe UI"/>
      <w:sz w:val="18"/>
      <w:szCs w:val="18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Pr>
      <w:sz w:val="20"/>
      <w:szCs w:val="20"/>
    </w:rPr>
  </w:style>
  <w:style w:type="character" w:styleId="Refdecomentario">
    <w:name w:val="annotation reference"/>
    <w:basedOn w:val="Fuentedeprrafopredeter"/>
    <w:uiPriority w:val="99"/>
    <w:semiHidden/>
    <w:unhideWhenUsed/>
    <w:rPr>
      <w:sz w:val="16"/>
      <w:szCs w:val="16"/>
    </w:rPr>
  </w:style>
  <w:style w:type="character" w:styleId="Textodelmarcadordeposicin">
    <w:name w:val="Placeholder Text"/>
    <w:basedOn w:val="Fuentedeprrafopredeter"/>
    <w:rsid w:val="00564BA4"/>
    <w:rPr>
      <w:color w:val="80808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55E9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955E9D"/>
    <w:rPr>
      <w:b/>
      <w:bCs/>
      <w:sz w:val="20"/>
      <w:szCs w:val="20"/>
    </w:rPr>
  </w:style>
  <w:style w:type="paragraph" w:styleId="Revisin">
    <w:name w:val="Revision"/>
    <w:hidden/>
    <w:uiPriority w:val="99"/>
    <w:semiHidden/>
    <w:rsid w:val="00955E9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yimi\AppData\Roaming\Microsoft\Plantillas\Escriba%20un%20gui&#243;n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0BFB0F569D7D47B1BCEA008EF86D63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EAEF4E-0BAE-441F-96A0-059D236B895D}"/>
      </w:docPartPr>
      <w:docPartBody>
        <w:p w:rsidR="0096548D" w:rsidRDefault="00196898">
          <w:pPr>
            <w:pStyle w:val="0BFB0F569D7D47B1BCEA008EF86D63DC"/>
          </w:pPr>
          <w:r w:rsidRPr="003654FD">
            <w:rPr>
              <w:lang w:bidi="es-ES"/>
            </w:rPr>
            <w:t>Por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penSymbol">
    <w:altName w:val="Segoe UI Symbol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font526">
    <w:altName w:val="Calibri"/>
    <w:charset w:val="01"/>
    <w:family w:val="auto"/>
    <w:pitch w:val="variable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iberation Sans">
    <w:altName w:val="Arial"/>
    <w:charset w:val="01"/>
    <w:family w:val="swiss"/>
    <w:pitch w:val="variable"/>
  </w:font>
  <w:font w:name="PingFang SC">
    <w:charset w:val="01"/>
    <w:family w:val="auto"/>
    <w:pitch w:val="variable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AB66A52"/>
    <w:multiLevelType w:val="multilevel"/>
    <w:tmpl w:val="864A385A"/>
    <w:lvl w:ilvl="0">
      <w:start w:val="1"/>
      <w:numFmt w:val="bullet"/>
      <w:pStyle w:val="Vietadetextodesugerencia"/>
      <w:lvlText w:val=""/>
      <w:lvlJc w:val="left"/>
      <w:pPr>
        <w:ind w:left="360" w:hanging="360"/>
      </w:pPr>
      <w:rPr>
        <w:rFonts w:ascii="Symbol" w:hAnsi="Symbol" w:hint="default"/>
        <w:color w:val="3465A4"/>
      </w:rPr>
    </w:lvl>
    <w:lvl w:ilvl="1">
      <w:start w:val="1"/>
      <w:numFmt w:val="bullet"/>
      <w:pStyle w:val="Vietadetextodesugerencia2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898"/>
    <w:rsid w:val="00135DA9"/>
    <w:rsid w:val="00196898"/>
    <w:rsid w:val="001F0069"/>
    <w:rsid w:val="00244924"/>
    <w:rsid w:val="00654D07"/>
    <w:rsid w:val="0096548D"/>
    <w:rsid w:val="00980267"/>
    <w:rsid w:val="00A06D34"/>
    <w:rsid w:val="00F70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E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pPr>
      <w:spacing w:line="480" w:lineRule="auto"/>
      <w:ind w:firstLine="720"/>
      <w:jc w:val="center"/>
      <w:outlineLvl w:val="0"/>
    </w:pPr>
    <w:rPr>
      <w:rFonts w:ascii="Calibri" w:eastAsia="Times New Roman" w:hAnsi="Calibri" w:cs="Courier"/>
      <w:b/>
      <w:bCs/>
      <w:color w:val="3465A4"/>
      <w:sz w:val="24"/>
      <w:szCs w:val="24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pPr>
      <w:spacing w:before="2160" w:line="252" w:lineRule="auto"/>
      <w:jc w:val="center"/>
    </w:pPr>
    <w:rPr>
      <w:rFonts w:asciiTheme="majorHAnsi" w:eastAsiaTheme="majorEastAsia" w:hAnsiTheme="majorHAnsi" w:cstheme="majorBidi"/>
      <w:caps/>
      <w:spacing w:val="-10"/>
      <w:kern w:val="28"/>
      <w:sz w:val="24"/>
      <w:szCs w:val="56"/>
      <w:lang w:eastAsia="en-US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caps/>
      <w:spacing w:val="-10"/>
      <w:kern w:val="28"/>
      <w:sz w:val="24"/>
      <w:szCs w:val="56"/>
      <w:lang w:eastAsia="en-US"/>
    </w:rPr>
  </w:style>
  <w:style w:type="paragraph" w:customStyle="1" w:styleId="1A9403D19E6D4BDE847F30B7D6AA70BE">
    <w:name w:val="1A9403D19E6D4BDE847F30B7D6AA70BE"/>
  </w:style>
  <w:style w:type="paragraph" w:customStyle="1" w:styleId="Vietadetextodesugerencia">
    <w:name w:val="Viñeta de texto de sugerencia"/>
    <w:basedOn w:val="Normal"/>
    <w:qFormat/>
    <w:pPr>
      <w:numPr>
        <w:numId w:val="1"/>
      </w:numPr>
      <w:spacing w:after="120" w:line="252" w:lineRule="auto"/>
    </w:pPr>
    <w:rPr>
      <w:rFonts w:ascii="Calibri" w:eastAsia="Times New Roman" w:hAnsi="Calibri" w:cs="Times New Roman"/>
      <w:color w:val="3465A4"/>
      <w:sz w:val="24"/>
      <w:szCs w:val="24"/>
      <w:lang w:eastAsia="en-US"/>
    </w:rPr>
  </w:style>
  <w:style w:type="paragraph" w:customStyle="1" w:styleId="Textodesugerencia">
    <w:name w:val="Texto de sugerencia"/>
    <w:basedOn w:val="Normal"/>
    <w:qFormat/>
    <w:pPr>
      <w:spacing w:line="252" w:lineRule="auto"/>
    </w:pPr>
    <w:rPr>
      <w:rFonts w:ascii="Calibri" w:eastAsia="Times New Roman" w:hAnsi="Calibri" w:cs="Times New Roman"/>
      <w:color w:val="3465A4"/>
      <w:sz w:val="24"/>
      <w:szCs w:val="24"/>
      <w:lang w:eastAsia="en-US"/>
    </w:rPr>
  </w:style>
  <w:style w:type="paragraph" w:customStyle="1" w:styleId="Vietadetextodesugerencia2">
    <w:name w:val="Viñeta de texto de sugerencia 2"/>
    <w:basedOn w:val="Vietadetextodesugerencia"/>
    <w:qFormat/>
    <w:pPr>
      <w:numPr>
        <w:ilvl w:val="1"/>
      </w:numPr>
    </w:pPr>
  </w:style>
  <w:style w:type="paragraph" w:customStyle="1" w:styleId="43D27D5CB14A456AA452DFC678154ED3">
    <w:name w:val="43D27D5CB14A456AA452DFC678154ED3"/>
  </w:style>
  <w:style w:type="paragraph" w:customStyle="1" w:styleId="0BFB0F569D7D47B1BCEA008EF86D63DC">
    <w:name w:val="0BFB0F569D7D47B1BCEA008EF86D63DC"/>
  </w:style>
  <w:style w:type="paragraph" w:customStyle="1" w:styleId="850588C1E49B4392BC20E24D586EF33D">
    <w:name w:val="850588C1E49B4392BC20E24D586EF33D"/>
  </w:style>
  <w:style w:type="paragraph" w:customStyle="1" w:styleId="F816EBE428564D88BD3F589E1BD9CB48">
    <w:name w:val="F816EBE428564D88BD3F589E1BD9CB48"/>
  </w:style>
  <w:style w:type="paragraph" w:customStyle="1" w:styleId="6E16CA60F3DF4BEBA3F5EF241CDBD210">
    <w:name w:val="6E16CA60F3DF4BEBA3F5EF241CDBD210"/>
  </w:style>
  <w:style w:type="paragraph" w:customStyle="1" w:styleId="FD0A3D59442842F695B05FF1AB1A2CC5">
    <w:name w:val="FD0A3D59442842F695B05FF1AB1A2CC5"/>
  </w:style>
  <w:style w:type="paragraph" w:customStyle="1" w:styleId="D138418ACC734BE087D63AA0DC465AD2">
    <w:name w:val="D138418ACC734BE087D63AA0DC465AD2"/>
  </w:style>
  <w:style w:type="paragraph" w:customStyle="1" w:styleId="A1088986046241C08216F823DE91BF5C">
    <w:name w:val="A1088986046241C08216F823DE91BF5C"/>
  </w:style>
  <w:style w:type="paragraph" w:customStyle="1" w:styleId="6EE2FF63D0694405A8BA1705A499FDF0">
    <w:name w:val="6EE2FF63D0694405A8BA1705A499FDF0"/>
  </w:style>
  <w:style w:type="paragraph" w:customStyle="1" w:styleId="580A76BF074D4104AFBECB758E17B14B">
    <w:name w:val="580A76BF074D4104AFBECB758E17B14B"/>
  </w:style>
  <w:style w:type="paragraph" w:customStyle="1" w:styleId="D16A693CFEC84155A8B67456B91A9479">
    <w:name w:val="D16A693CFEC84155A8B67456B91A9479"/>
  </w:style>
  <w:style w:type="paragraph" w:customStyle="1" w:styleId="DC7C7EAAEF12446FB3405C0C9FC7D56E">
    <w:name w:val="DC7C7EAAEF12446FB3405C0C9FC7D56E"/>
  </w:style>
  <w:style w:type="paragraph" w:customStyle="1" w:styleId="C3CACE890AA348EBB44FCADDD41A1EF8">
    <w:name w:val="C3CACE890AA348EBB44FCADDD41A1EF8"/>
  </w:style>
  <w:style w:type="paragraph" w:customStyle="1" w:styleId="E7A17DDBDC354594B0983D6888599057">
    <w:name w:val="E7A17DDBDC354594B0983D6888599057"/>
  </w:style>
  <w:style w:type="paragraph" w:customStyle="1" w:styleId="03878D11557748959CBF1A7124A5C932">
    <w:name w:val="03878D11557748959CBF1A7124A5C932"/>
  </w:style>
  <w:style w:type="paragraph" w:customStyle="1" w:styleId="5587847055E4489E8EC192E3470FE512">
    <w:name w:val="5587847055E4489E8EC192E3470FE512"/>
  </w:style>
  <w:style w:type="paragraph" w:customStyle="1" w:styleId="A1AB1B1CA2944DB2A5669C6493B34C76">
    <w:name w:val="A1AB1B1CA2944DB2A5669C6493B34C76"/>
  </w:style>
  <w:style w:type="paragraph" w:customStyle="1" w:styleId="A1C64C5ECC6F4089A39A5C1C6C50DAFF">
    <w:name w:val="A1C64C5ECC6F4089A39A5C1C6C50DAFF"/>
  </w:style>
  <w:style w:type="paragraph" w:customStyle="1" w:styleId="DFAC8C8ED49144BCB7AAB4E0893572DE">
    <w:name w:val="DFAC8C8ED49144BCB7AAB4E0893572DE"/>
  </w:style>
  <w:style w:type="paragraph" w:customStyle="1" w:styleId="2CCB4579FE8E46FDBB8CF26B2AEA3831">
    <w:name w:val="2CCB4579FE8E46FDBB8CF26B2AEA3831"/>
  </w:style>
  <w:style w:type="paragraph" w:customStyle="1" w:styleId="87D1B36D16F24FEF924EE97818231045">
    <w:name w:val="87D1B36D16F24FEF924EE97818231045"/>
  </w:style>
  <w:style w:type="paragraph" w:customStyle="1" w:styleId="CB4E20891B3D4ED78353C9A17A68FFCF">
    <w:name w:val="CB4E20891B3D4ED78353C9A17A68FFCF"/>
  </w:style>
  <w:style w:type="paragraph" w:customStyle="1" w:styleId="AF862489B36B4C7894108528875143A2">
    <w:name w:val="AF862489B36B4C7894108528875143A2"/>
  </w:style>
  <w:style w:type="paragraph" w:customStyle="1" w:styleId="493BAF49D5C84D49876F7E512CEA4E60">
    <w:name w:val="493BAF49D5C84D49876F7E512CEA4E60"/>
  </w:style>
  <w:style w:type="paragraph" w:customStyle="1" w:styleId="58F1930B40004DD1A64404834CF8FE82">
    <w:name w:val="58F1930B40004DD1A64404834CF8FE82"/>
  </w:style>
  <w:style w:type="paragraph" w:customStyle="1" w:styleId="2B1B22BA3D4340E8BB8E2A1BA2D21D03">
    <w:name w:val="2B1B22BA3D4340E8BB8E2A1BA2D21D03"/>
  </w:style>
  <w:style w:type="paragraph" w:customStyle="1" w:styleId="8CD82C51E7FF41FD873B0F2C3005003C">
    <w:name w:val="8CD82C51E7FF41FD873B0F2C3005003C"/>
  </w:style>
  <w:style w:type="paragraph" w:customStyle="1" w:styleId="028EBC677F7A4B7BB2DF4B697D2B31D2">
    <w:name w:val="028EBC677F7A4B7BB2DF4B697D2B31D2"/>
  </w:style>
  <w:style w:type="paragraph" w:customStyle="1" w:styleId="F68DDB272AE948FB8A673A41D13FD073">
    <w:name w:val="F68DDB272AE948FB8A673A41D13FD073"/>
  </w:style>
  <w:style w:type="paragraph" w:customStyle="1" w:styleId="DB5BCE51A7224197BABF75688B7A456E">
    <w:name w:val="DB5BCE51A7224197BABF75688B7A456E"/>
  </w:style>
  <w:style w:type="paragraph" w:customStyle="1" w:styleId="E266DD35001B4052A690DA40D9707DAC">
    <w:name w:val="E266DD35001B4052A690DA40D9707DAC"/>
  </w:style>
  <w:style w:type="paragraph" w:customStyle="1" w:styleId="E50EDB58514648309992C04E4FD9E70D">
    <w:name w:val="E50EDB58514648309992C04E4FD9E70D"/>
  </w:style>
  <w:style w:type="paragraph" w:customStyle="1" w:styleId="C2A71275061C44B79F97CDEA15F44A11">
    <w:name w:val="C2A71275061C44B79F97CDEA15F44A11"/>
  </w:style>
  <w:style w:type="paragraph" w:customStyle="1" w:styleId="C586E1A78E1F4055B855A041AC1EF478">
    <w:name w:val="C586E1A78E1F4055B855A041AC1EF478"/>
  </w:style>
  <w:style w:type="paragraph" w:customStyle="1" w:styleId="50A3B48C89D44FDAA0A2BF494B7D95FE">
    <w:name w:val="50A3B48C89D44FDAA0A2BF494B7D95FE"/>
  </w:style>
  <w:style w:type="paragraph" w:customStyle="1" w:styleId="B66D73F307174EB08F58F94BB113A25B">
    <w:name w:val="B66D73F307174EB08F58F94BB113A25B"/>
  </w:style>
  <w:style w:type="paragraph" w:customStyle="1" w:styleId="0C7FF1AD1E27490DB9819BA12A0EAFF2">
    <w:name w:val="0C7FF1AD1E27490DB9819BA12A0EAFF2"/>
  </w:style>
  <w:style w:type="paragraph" w:customStyle="1" w:styleId="6B98549EDDFD4F38AF94432B58C6F218">
    <w:name w:val="6B98549EDDFD4F38AF94432B58C6F218"/>
  </w:style>
  <w:style w:type="paragraph" w:customStyle="1" w:styleId="294EDFA5A7E84A39B1FE11F1017D63C7">
    <w:name w:val="294EDFA5A7E84A39B1FE11F1017D63C7"/>
  </w:style>
  <w:style w:type="paragraph" w:customStyle="1" w:styleId="4FCB6B1D75304325833C7508328FD94F">
    <w:name w:val="4FCB6B1D75304325833C7508328FD94F"/>
  </w:style>
  <w:style w:type="paragraph" w:customStyle="1" w:styleId="B272F4918404416F851697E58797C7ED">
    <w:name w:val="B272F4918404416F851697E58797C7ED"/>
  </w:style>
  <w:style w:type="paragraph" w:customStyle="1" w:styleId="4738C09FAE8C4C0CB09987CF54611974">
    <w:name w:val="4738C09FAE8C4C0CB09987CF54611974"/>
  </w:style>
  <w:style w:type="paragraph" w:customStyle="1" w:styleId="974D7D9C2D7A4A179F4A3070B9C0FBAE">
    <w:name w:val="974D7D9C2D7A4A179F4A3070B9C0FBAE"/>
  </w:style>
  <w:style w:type="paragraph" w:customStyle="1" w:styleId="FAEFBADEC4704300A785ACC198D1FF01">
    <w:name w:val="FAEFBADEC4704300A785ACC198D1FF01"/>
  </w:style>
  <w:style w:type="paragraph" w:customStyle="1" w:styleId="CB5C7BAA757E43BE9A291A5D381707E3">
    <w:name w:val="CB5C7BAA757E43BE9A291A5D381707E3"/>
  </w:style>
  <w:style w:type="paragraph" w:customStyle="1" w:styleId="355B328AAB7C463EB73653AB82F1DF6E">
    <w:name w:val="355B328AAB7C463EB73653AB82F1DF6E"/>
  </w:style>
  <w:style w:type="paragraph" w:customStyle="1" w:styleId="2FBBADE4B0F14B92ACAA0C3FD692D9B4">
    <w:name w:val="2FBBADE4B0F14B92ACAA0C3FD692D9B4"/>
  </w:style>
  <w:style w:type="paragraph" w:customStyle="1" w:styleId="A84D1FEEB77941EA99B8EAEFC94AF11E">
    <w:name w:val="A84D1FEEB77941EA99B8EAEFC94AF11E"/>
  </w:style>
  <w:style w:type="paragraph" w:customStyle="1" w:styleId="826248F756A24944AE0CB5BF503E7863">
    <w:name w:val="826248F756A24944AE0CB5BF503E7863"/>
  </w:style>
  <w:style w:type="paragraph" w:customStyle="1" w:styleId="2A1EAE3D8188402EA6AF7CBD1B0F1BFE">
    <w:name w:val="2A1EAE3D8188402EA6AF7CBD1B0F1BFE"/>
  </w:style>
  <w:style w:type="character" w:customStyle="1" w:styleId="Ttulo1Car">
    <w:name w:val="Título 1 Car"/>
    <w:basedOn w:val="Fuentedeprrafopredeter"/>
    <w:link w:val="Ttulo1"/>
    <w:rPr>
      <w:rFonts w:ascii="Calibri" w:eastAsia="Times New Roman" w:hAnsi="Calibri" w:cs="Courier"/>
      <w:b/>
      <w:bCs/>
      <w:color w:val="3465A4"/>
      <w:sz w:val="24"/>
      <w:szCs w:val="24"/>
      <w:lang w:eastAsia="en-US"/>
    </w:rPr>
  </w:style>
  <w:style w:type="paragraph" w:customStyle="1" w:styleId="F01CC8BD019B401B970AE02C2E78DA78">
    <w:name w:val="F01CC8BD019B401B970AE02C2E78DA7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Screenplay">
      <a:majorFont>
        <a:latin typeface="Courier New"/>
        <a:ea typeface=""/>
        <a:cs typeface=""/>
      </a:majorFont>
      <a:minorFont>
        <a:latin typeface="Courier New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0AF3B4-4A29-4671-A3FB-D7C7F859B68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80B909D-9885-4455-A12D-2E100423F8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FF0764C-D8A9-4445-81EB-F12FF183070E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4.xml><?xml version="1.0" encoding="utf-8"?>
<ds:datastoreItem xmlns:ds="http://schemas.openxmlformats.org/officeDocument/2006/customXml" ds:itemID="{7496A704-C396-4F2B-94D8-8577004E56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Escriba un guión.dotx</Template>
  <TotalTime>0</TotalTime>
  <Pages>1</Pages>
  <Words>658</Words>
  <Characters>3623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Mi Futuro como ingeniero de Sistemas</vt:lpstr>
      <vt:lpstr/>
    </vt:vector>
  </TitlesOfParts>
  <Company/>
  <LinksUpToDate>false</LinksUpToDate>
  <CharactersWithSpaces>4273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 Futuro como ingeniero de Sistemas</dc:title>
  <dc:subject/>
  <dc:creator/>
  <cp:keywords/>
  <cp:lastModifiedBy/>
  <cp:revision>1</cp:revision>
  <dcterms:created xsi:type="dcterms:W3CDTF">2021-04-03T19:23:00Z</dcterms:created>
  <dcterms:modified xsi:type="dcterms:W3CDTF">2021-04-06T01:58:00Z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